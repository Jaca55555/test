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18" w:rsidRDefault="00571F18" w:rsidP="00522B98">
      <w:pPr>
        <w:rPr>
          <w:b/>
          <w:sz w:val="28"/>
          <w:szCs w:val="36"/>
          <w:lang w:val="en-US"/>
        </w:rPr>
      </w:pPr>
      <w:bookmarkStart w:id="0" w:name="_GoBack"/>
      <w:bookmarkEnd w:id="0"/>
    </w:p>
    <w:p w:rsidR="00A46B35" w:rsidRPr="005049BB" w:rsidRDefault="00A46B35" w:rsidP="00522B98">
      <w:pPr>
        <w:rPr>
          <w:b/>
          <w:sz w:val="28"/>
          <w:szCs w:val="36"/>
          <w:lang w:val="en-US"/>
        </w:rPr>
      </w:pPr>
    </w:p>
    <w:p w:rsidR="009B56AB" w:rsidRPr="00BB4D2A" w:rsidRDefault="00BB4D2A" w:rsidP="00BB4D2A">
      <w:pPr>
        <w:pStyle w:val="2"/>
        <w:shd w:val="clear" w:color="auto" w:fill="FFFFFF"/>
        <w:spacing w:before="0"/>
        <w:jc w:val="center"/>
        <w:rPr>
          <w:rFonts w:ascii="Arial" w:hAnsi="Arial" w:cs="Arial"/>
          <w:b w:val="0"/>
          <w:bCs w:val="0"/>
          <w:color w:val="111111"/>
          <w:sz w:val="66"/>
          <w:szCs w:val="66"/>
        </w:rPr>
      </w:pPr>
      <w:r>
        <w:rPr>
          <w:sz w:val="32"/>
          <w:szCs w:val="30"/>
        </w:rPr>
        <w:t>{</w:t>
      </w:r>
      <w:r>
        <w:rPr>
          <w:rFonts w:ascii="Arial" w:hAnsi="Arial" w:cs="Arial"/>
          <w:b w:val="0"/>
          <w:bCs w:val="0"/>
          <w:color w:val="111111"/>
          <w:sz w:val="66"/>
          <w:szCs w:val="66"/>
        </w:rPr>
        <w:t>sys_conclusion.description</w:t>
      </w:r>
      <w:r>
        <w:rPr>
          <w:sz w:val="32"/>
          <w:szCs w:val="30"/>
        </w:rPr>
        <w:t>}</w:t>
      </w:r>
    </w:p>
    <w:p w:rsidR="00925E5D" w:rsidRPr="00B42C99" w:rsidRDefault="00925E5D" w:rsidP="00925E5D">
      <w:pPr>
        <w:jc w:val="center"/>
        <w:rPr>
          <w:sz w:val="26"/>
          <w:szCs w:val="26"/>
        </w:rPr>
      </w:pPr>
    </w:p>
    <w:tbl>
      <w:tblPr>
        <w:tblW w:w="10204" w:type="dxa"/>
        <w:tblLook w:val="01E0" w:firstRow="1" w:lastRow="1" w:firstColumn="1" w:lastColumn="1" w:noHBand="0" w:noVBand="0"/>
      </w:tblPr>
      <w:tblGrid>
        <w:gridCol w:w="2054"/>
        <w:gridCol w:w="1397"/>
        <w:gridCol w:w="2228"/>
        <w:gridCol w:w="11"/>
        <w:gridCol w:w="4232"/>
        <w:gridCol w:w="282"/>
      </w:tblGrid>
      <w:tr w:rsidR="00925E5D" w:rsidRPr="00285B12" w:rsidTr="00FE2AB7">
        <w:trPr>
          <w:gridAfter w:val="1"/>
          <w:wAfter w:w="325" w:type="dxa"/>
        </w:trPr>
        <w:tc>
          <w:tcPr>
            <w:tcW w:w="2053" w:type="dxa"/>
          </w:tcPr>
          <w:p w:rsidR="00925E5D" w:rsidRPr="006E4F0F" w:rsidRDefault="00925E5D" w:rsidP="006E4F0F">
            <w:pPr>
              <w:rPr>
                <w:b/>
                <w:sz w:val="26"/>
                <w:szCs w:val="26"/>
              </w:rPr>
            </w:pPr>
            <w:r w:rsidRPr="006E4F0F">
              <w:rPr>
                <w:b/>
                <w:sz w:val="26"/>
                <w:szCs w:val="26"/>
              </w:rPr>
              <w:t>По объекту:</w:t>
            </w:r>
          </w:p>
        </w:tc>
        <w:tc>
          <w:tcPr>
            <w:tcW w:w="7826" w:type="dxa"/>
            <w:gridSpan w:val="4"/>
          </w:tcPr>
          <w:p w:rsidR="00925E5D" w:rsidRPr="00BB4D2A" w:rsidRDefault="00925E5D" w:rsidP="004E4C1D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4E4C1D" w:rsidRPr="00FE2AB7" w:rsidTr="00FE2AB7">
        <w:trPr>
          <w:gridAfter w:val="1"/>
          <w:wAfter w:w="325" w:type="dxa"/>
        </w:trPr>
        <w:tc>
          <w:tcPr>
            <w:tcW w:w="2053" w:type="dxa"/>
          </w:tcPr>
          <w:p w:rsidR="004E4C1D" w:rsidRPr="006E4F0F" w:rsidRDefault="00FE2AB7" w:rsidP="004E4C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{sys_client}</w:t>
            </w:r>
            <w:r w:rsidR="004E4C1D" w:rsidRPr="006E4F0F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826" w:type="dxa"/>
            <w:gridSpan w:val="4"/>
            <w:vMerge w:val="restart"/>
          </w:tcPr>
          <w:p w:rsidR="004E4C1D" w:rsidRPr="00FE2AB7" w:rsidRDefault="00BB4D2A" w:rsidP="00BB4D2A">
            <w:pPr>
              <w:rPr>
                <w:lang w:val="en-US"/>
              </w:rPr>
            </w:pPr>
            <w:r w:rsidRPr="00FE2AB7">
              <w:rPr>
                <w:lang w:val="en-US"/>
              </w:rPr>
              <w:t>{sys_cilent</w:t>
            </w:r>
            <w:r w:rsidR="00FE2AB7">
              <w:rPr>
                <w:lang w:val="en-US"/>
              </w:rPr>
              <w:t>.name</w:t>
            </w:r>
            <w:r w:rsidRPr="00FE2AB7">
              <w:rPr>
                <w:lang w:val="en-US"/>
              </w:rPr>
              <w:t>}</w:t>
            </w:r>
          </w:p>
          <w:p w:rsidR="004E4C1D" w:rsidRPr="00FE2AB7" w:rsidRDefault="00BB4D2A" w:rsidP="00BB4D2A">
            <w:pPr>
              <w:rPr>
                <w:lang w:val="en-US"/>
              </w:rPr>
            </w:pPr>
            <w:r w:rsidRPr="00FE2AB7">
              <w:rPr>
                <w:lang w:val="en-US"/>
              </w:rPr>
              <w:t>{applicant.tin}</w:t>
            </w:r>
          </w:p>
          <w:p w:rsidR="004E4C1D" w:rsidRPr="00FE2AB7" w:rsidRDefault="00BB4D2A" w:rsidP="00BB4D2A">
            <w:pPr>
              <w:rPr>
                <w:lang w:val="en-US"/>
              </w:rPr>
            </w:pPr>
            <w:r w:rsidRPr="00FE2AB7">
              <w:rPr>
                <w:lang w:val="en-US"/>
              </w:rPr>
              <w:t>{sys_category</w:t>
            </w:r>
            <w:r w:rsidR="00FE2AB7">
              <w:rPr>
                <w:lang w:val="en-US"/>
              </w:rPr>
              <w:t>.name</w:t>
            </w:r>
            <w:r w:rsidRPr="00FE2AB7">
              <w:rPr>
                <w:lang w:val="en-US"/>
              </w:rPr>
              <w:t>}</w:t>
            </w:r>
          </w:p>
        </w:tc>
      </w:tr>
      <w:tr w:rsidR="004E4C1D" w:rsidRPr="00285B12" w:rsidTr="00FE2AB7">
        <w:trPr>
          <w:gridAfter w:val="1"/>
          <w:wAfter w:w="325" w:type="dxa"/>
        </w:trPr>
        <w:tc>
          <w:tcPr>
            <w:tcW w:w="2053" w:type="dxa"/>
          </w:tcPr>
          <w:p w:rsidR="004E4C1D" w:rsidRPr="006E4F0F" w:rsidRDefault="00FE2AB7" w:rsidP="004E4C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{sys_tin}</w:t>
            </w:r>
            <w:r w:rsidR="004E4C1D" w:rsidRPr="006E4F0F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826" w:type="dxa"/>
            <w:gridSpan w:val="4"/>
            <w:vMerge/>
          </w:tcPr>
          <w:p w:rsidR="004E4C1D" w:rsidRPr="006E4F0F" w:rsidRDefault="004E4C1D" w:rsidP="004E4C1D">
            <w:pPr>
              <w:rPr>
                <w:sz w:val="26"/>
                <w:szCs w:val="26"/>
              </w:rPr>
            </w:pPr>
          </w:p>
        </w:tc>
      </w:tr>
      <w:tr w:rsidR="004E4C1D" w:rsidRPr="00285B12" w:rsidTr="00FE2AB7">
        <w:trPr>
          <w:gridAfter w:val="1"/>
          <w:wAfter w:w="325" w:type="dxa"/>
        </w:trPr>
        <w:tc>
          <w:tcPr>
            <w:tcW w:w="2053" w:type="dxa"/>
          </w:tcPr>
          <w:p w:rsidR="004E4C1D" w:rsidRPr="006E4F0F" w:rsidRDefault="00BB4D2A" w:rsidP="004E4C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{</w:t>
            </w:r>
            <w:r w:rsidR="00FE2AB7">
              <w:rPr>
                <w:b/>
                <w:sz w:val="26"/>
                <w:szCs w:val="26"/>
                <w:lang w:val="en-US"/>
              </w:rPr>
              <w:t>sys_category</w:t>
            </w:r>
            <w:r>
              <w:rPr>
                <w:b/>
                <w:sz w:val="26"/>
                <w:szCs w:val="26"/>
                <w:lang w:val="en-US"/>
              </w:rPr>
              <w:t>}</w:t>
            </w:r>
            <w:r w:rsidR="004E4C1D" w:rsidRPr="006E4F0F">
              <w:rPr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826" w:type="dxa"/>
            <w:gridSpan w:val="4"/>
            <w:vMerge/>
          </w:tcPr>
          <w:p w:rsidR="004E4C1D" w:rsidRPr="006E4F0F" w:rsidRDefault="004E4C1D" w:rsidP="004E4C1D">
            <w:pPr>
              <w:rPr>
                <w:sz w:val="26"/>
                <w:szCs w:val="26"/>
              </w:rPr>
            </w:pPr>
          </w:p>
        </w:tc>
      </w:tr>
      <w:tr w:rsidR="004E4C1D" w:rsidRPr="004E4C1D" w:rsidTr="00FE2AB7">
        <w:trPr>
          <w:gridAfter w:val="1"/>
          <w:wAfter w:w="325" w:type="dxa"/>
        </w:trPr>
        <w:tc>
          <w:tcPr>
            <w:tcW w:w="2053" w:type="dxa"/>
          </w:tcPr>
          <w:p w:rsidR="004E4C1D" w:rsidRPr="006E4F0F" w:rsidRDefault="00FE2AB7" w:rsidP="004E4C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{sys_developer}</w:t>
            </w:r>
            <w:r w:rsidR="004E4C1D" w:rsidRPr="006E4F0F">
              <w:rPr>
                <w:b/>
                <w:sz w:val="26"/>
                <w:szCs w:val="26"/>
              </w:rPr>
              <w:t>:</w:t>
            </w:r>
          </w:p>
          <w:p w:rsidR="004E4C1D" w:rsidRPr="006E4F0F" w:rsidRDefault="00FE2AB7" w:rsidP="004E4C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{sys_expert}</w:t>
            </w:r>
            <w:r w:rsidR="004E4C1D" w:rsidRPr="006E4F0F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826" w:type="dxa"/>
            <w:gridSpan w:val="4"/>
          </w:tcPr>
          <w:p w:rsidR="004E4C1D" w:rsidRPr="00BB4D2A" w:rsidRDefault="00BB4D2A" w:rsidP="004E4C1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{sys_developer</w:t>
            </w:r>
            <w:r w:rsidR="00FE2AB7">
              <w:rPr>
                <w:sz w:val="26"/>
                <w:szCs w:val="26"/>
                <w:lang w:val="en-US"/>
              </w:rPr>
              <w:t>.name</w:t>
            </w:r>
            <w:r>
              <w:rPr>
                <w:sz w:val="26"/>
                <w:szCs w:val="26"/>
                <w:lang w:val="en-US"/>
              </w:rPr>
              <w:t>}</w:t>
            </w:r>
          </w:p>
          <w:p w:rsidR="004E4C1D" w:rsidRDefault="00BB4D2A" w:rsidP="004E4C1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{sys_expert</w:t>
            </w:r>
            <w:r w:rsidR="00FE2AB7">
              <w:rPr>
                <w:sz w:val="26"/>
                <w:szCs w:val="26"/>
                <w:lang w:val="en-US"/>
              </w:rPr>
              <w:t>.name</w:t>
            </w:r>
            <w:r>
              <w:rPr>
                <w:sz w:val="26"/>
                <w:szCs w:val="26"/>
                <w:lang w:val="en-US"/>
              </w:rPr>
              <w:t>}</w:t>
            </w:r>
          </w:p>
          <w:p w:rsidR="00FE2AB7" w:rsidRDefault="00FE2AB7" w:rsidP="004E4C1D">
            <w:pPr>
              <w:rPr>
                <w:sz w:val="26"/>
                <w:szCs w:val="26"/>
                <w:lang w:val="en-US"/>
              </w:rPr>
            </w:pPr>
          </w:p>
          <w:p w:rsidR="00FE2AB7" w:rsidRPr="00BB4D2A" w:rsidRDefault="00FE2AB7" w:rsidP="004E4C1D">
            <w:pPr>
              <w:rPr>
                <w:sz w:val="26"/>
                <w:szCs w:val="26"/>
                <w:lang w:val="en-US"/>
              </w:rPr>
            </w:pPr>
          </w:p>
        </w:tc>
      </w:tr>
      <w:tr w:rsidR="004E4C1D" w:rsidRPr="00285B12" w:rsidTr="00FE2AB7">
        <w:tblPrEx>
          <w:jc w:val="right"/>
        </w:tblPrEx>
        <w:trPr>
          <w:gridBefore w:val="2"/>
          <w:wBefore w:w="3740" w:type="dxa"/>
          <w:jc w:val="right"/>
        </w:trPr>
        <w:tc>
          <w:tcPr>
            <w:tcW w:w="1558" w:type="dxa"/>
          </w:tcPr>
          <w:p w:rsidR="004E4C1D" w:rsidRPr="00FE2AB7" w:rsidRDefault="00FE2AB7" w:rsidP="00FE2AB7">
            <w:pPr>
              <w:tabs>
                <w:tab w:val="left" w:pos="625"/>
                <w:tab w:val="left" w:pos="131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{sys_organization}</w:t>
            </w:r>
          </w:p>
          <w:p w:rsidR="004E4C1D" w:rsidRPr="00BB4D2A" w:rsidRDefault="004E4C1D" w:rsidP="004E4C1D">
            <w:pPr>
              <w:jc w:val="center"/>
              <w:rPr>
                <w:sz w:val="26"/>
                <w:szCs w:val="26"/>
                <w:lang w:val="en-US"/>
              </w:rPr>
            </w:pPr>
            <w:r w:rsidRPr="00BB4D2A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906" w:type="dxa"/>
            <w:gridSpan w:val="3"/>
          </w:tcPr>
          <w:p w:rsidR="004E4C1D" w:rsidRPr="00FE2AB7" w:rsidRDefault="00FE2AB7" w:rsidP="004E4C1D">
            <w:pPr>
              <w:tabs>
                <w:tab w:val="left" w:pos="625"/>
                <w:tab w:val="left" w:pos="131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{sys_organization.name}</w:t>
            </w:r>
          </w:p>
        </w:tc>
      </w:tr>
      <w:tr w:rsidR="004E4C1D" w:rsidRPr="00285B12" w:rsidTr="00FE2AB7">
        <w:tblPrEx>
          <w:jc w:val="right"/>
        </w:tblPrEx>
        <w:trPr>
          <w:gridBefore w:val="2"/>
          <w:wBefore w:w="3740" w:type="dxa"/>
          <w:jc w:val="right"/>
        </w:trPr>
        <w:tc>
          <w:tcPr>
            <w:tcW w:w="1569" w:type="dxa"/>
            <w:gridSpan w:val="2"/>
          </w:tcPr>
          <w:p w:rsidR="004E4C1D" w:rsidRPr="00285B12" w:rsidRDefault="00FE2AB7" w:rsidP="004E4C1D">
            <w:pPr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en-US"/>
              </w:rPr>
              <w:t>{sys_director}</w:t>
            </w:r>
            <w:r w:rsidR="004E4C1D" w:rsidRPr="00285B12">
              <w:rPr>
                <w:sz w:val="26"/>
                <w:szCs w:val="26"/>
              </w:rPr>
              <w:t>:</w:t>
            </w:r>
          </w:p>
        </w:tc>
        <w:tc>
          <w:tcPr>
            <w:tcW w:w="4895" w:type="dxa"/>
            <w:gridSpan w:val="2"/>
          </w:tcPr>
          <w:p w:rsidR="004E4C1D" w:rsidRPr="00FE2AB7" w:rsidRDefault="00FE2AB7" w:rsidP="004E4C1D">
            <w:pPr>
              <w:spacing w:after="6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{sys_direktor.name}</w:t>
            </w:r>
          </w:p>
        </w:tc>
      </w:tr>
    </w:tbl>
    <w:p w:rsidR="00DD7782" w:rsidRPr="00285B12" w:rsidRDefault="00DD7782" w:rsidP="00B1175B">
      <w:pPr>
        <w:ind w:firstLine="709"/>
        <w:jc w:val="both"/>
        <w:rPr>
          <w:sz w:val="26"/>
          <w:szCs w:val="26"/>
        </w:rPr>
      </w:pPr>
    </w:p>
    <w:p w:rsidR="005C242E" w:rsidRPr="008202CB" w:rsidRDefault="008202CB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Test</w:t>
      </w: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FE2AB7" w:rsidRDefault="00FE2AB7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5C242E" w:rsidRDefault="005C242E" w:rsidP="00D76D84">
      <w:pPr>
        <w:tabs>
          <w:tab w:val="left" w:pos="3444"/>
        </w:tabs>
        <w:ind w:firstLine="709"/>
        <w:jc w:val="both"/>
        <w:rPr>
          <w:b/>
          <w:sz w:val="26"/>
          <w:szCs w:val="26"/>
        </w:rPr>
      </w:pPr>
    </w:p>
    <w:p w:rsidR="000F5E65" w:rsidRPr="00FE2AB7" w:rsidRDefault="00FE2AB7" w:rsidP="00FE2AB7">
      <w:pPr>
        <w:ind w:firstLine="709"/>
        <w:jc w:val="center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{sys_general_direktor}</w:t>
      </w:r>
      <w:r w:rsidR="00D76D84" w:rsidRPr="00FE2AB7">
        <w:rPr>
          <w:b/>
          <w:sz w:val="26"/>
          <w:szCs w:val="26"/>
          <w:lang w:val="en-US"/>
        </w:rPr>
        <w:tab/>
      </w:r>
      <w:r w:rsidR="00D76D84" w:rsidRPr="00FE2AB7">
        <w:rPr>
          <w:b/>
          <w:sz w:val="26"/>
          <w:szCs w:val="26"/>
          <w:lang w:val="en-US"/>
        </w:rPr>
        <w:tab/>
      </w:r>
      <w:r w:rsidR="00D76D84" w:rsidRPr="00FE2AB7">
        <w:rPr>
          <w:b/>
          <w:sz w:val="26"/>
          <w:szCs w:val="26"/>
          <w:lang w:val="en-US"/>
        </w:rPr>
        <w:tab/>
      </w:r>
      <w:r w:rsidR="00D76D84" w:rsidRPr="00FE2AB7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>{sys_deneral_direktor.name}</w:t>
      </w:r>
    </w:p>
    <w:sectPr w:rsidR="000F5E65" w:rsidRPr="00FE2AB7" w:rsidSect="00145754">
      <w:headerReference w:type="default" r:id="rId7"/>
      <w:headerReference w:type="first" r:id="rId8"/>
      <w:pgSz w:w="11906" w:h="16838"/>
      <w:pgMar w:top="851" w:right="707" w:bottom="851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D2F" w:rsidRDefault="000F2D2F" w:rsidP="00A46521">
      <w:pPr>
        <w:pStyle w:val="21"/>
        <w:spacing w:after="0" w:line="240" w:lineRule="auto"/>
      </w:pPr>
      <w:r>
        <w:separator/>
      </w:r>
    </w:p>
  </w:endnote>
  <w:endnote w:type="continuationSeparator" w:id="0">
    <w:p w:rsidR="000F2D2F" w:rsidRDefault="000F2D2F" w:rsidP="00A46521">
      <w:pPr>
        <w:pStyle w:val="21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D2F" w:rsidRDefault="000F2D2F" w:rsidP="00A46521">
      <w:pPr>
        <w:pStyle w:val="21"/>
        <w:spacing w:after="0" w:line="240" w:lineRule="auto"/>
      </w:pPr>
      <w:r>
        <w:separator/>
      </w:r>
    </w:p>
  </w:footnote>
  <w:footnote w:type="continuationSeparator" w:id="0">
    <w:p w:rsidR="000F2D2F" w:rsidRDefault="000F2D2F" w:rsidP="00A46521">
      <w:pPr>
        <w:pStyle w:val="21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6B" w:rsidRDefault="00D52E6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4BB">
      <w:rPr>
        <w:noProof/>
      </w:rPr>
      <w:t>2</w:t>
    </w:r>
    <w:r>
      <w:fldChar w:fldCharType="end"/>
    </w:r>
  </w:p>
  <w:p w:rsidR="00D52E6B" w:rsidRDefault="00D52E6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E6B" w:rsidRDefault="004324BB" w:rsidP="00571F18">
    <w:pPr>
      <w:pStyle w:val="a7"/>
      <w:tabs>
        <w:tab w:val="clear" w:pos="9355"/>
      </w:tabs>
      <w:ind w:left="-1701" w:right="-851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2299335</wp:posOffset>
          </wp:positionH>
          <wp:positionV relativeFrom="paragraph">
            <wp:posOffset>-234950</wp:posOffset>
          </wp:positionV>
          <wp:extent cx="800735" cy="720090"/>
          <wp:effectExtent l="0" t="0" r="0" b="0"/>
          <wp:wrapTopAndBottom/>
          <wp:docPr id="2" name="Рисунок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81" w:rightFromText="181" w:bottomFromText="198" w:vertAnchor="page" w:horzAnchor="page" w:tblpXSpec="center" w:tblpY="2071"/>
      <w:tblW w:w="11907" w:type="dxa"/>
      <w:tblBorders>
        <w:bottom w:val="thickThinSmallGap" w:sz="24" w:space="0" w:color="auto"/>
      </w:tblBorders>
      <w:tblLayout w:type="fixed"/>
      <w:tblLook w:val="01E0" w:firstRow="1" w:lastRow="1" w:firstColumn="1" w:lastColumn="1" w:noHBand="0" w:noVBand="0"/>
    </w:tblPr>
    <w:tblGrid>
      <w:gridCol w:w="11907"/>
    </w:tblGrid>
    <w:tr w:rsidR="00D52E6B" w:rsidRPr="002B1580">
      <w:trPr>
        <w:trHeight w:val="988"/>
      </w:trPr>
      <w:tc>
        <w:tcPr>
          <w:tcW w:w="11907" w:type="dxa"/>
          <w:tcMar>
            <w:left w:w="0" w:type="dxa"/>
            <w:right w:w="0" w:type="dxa"/>
          </w:tcMar>
        </w:tcPr>
        <w:p w:rsidR="00D52E6B" w:rsidRPr="00BB4D2A" w:rsidRDefault="00BB4D2A" w:rsidP="00BB4D2A">
          <w:pPr>
            <w:pStyle w:val="3"/>
            <w:shd w:val="clear" w:color="auto" w:fill="FFFFFF"/>
            <w:spacing w:before="0" w:beforeAutospacing="0"/>
            <w:jc w:val="center"/>
            <w:rPr>
              <w:rFonts w:ascii="Arial" w:hAnsi="Arial" w:cs="Arial"/>
              <w:b w:val="0"/>
              <w:bCs w:val="0"/>
              <w:color w:val="111111"/>
              <w:sz w:val="39"/>
              <w:szCs w:val="39"/>
              <w:lang w:val="en-US"/>
            </w:rPr>
          </w:pPr>
          <w:r>
            <w:rPr>
              <w:b w:val="0"/>
              <w:sz w:val="28"/>
              <w:szCs w:val="28"/>
              <w:lang w:val="en-US"/>
            </w:rPr>
            <w:t>{</w:t>
          </w:r>
          <w:r w:rsidRPr="00BB4D2A">
            <w:rPr>
              <w:rFonts w:ascii="Arial" w:hAnsi="Arial" w:cs="Arial"/>
              <w:b w:val="0"/>
              <w:bCs w:val="0"/>
              <w:color w:val="111111"/>
              <w:sz w:val="39"/>
              <w:szCs w:val="39"/>
              <w:lang w:val="en-US"/>
            </w:rPr>
            <w:t>sys_conclusion.title</w:t>
          </w:r>
          <w:r>
            <w:rPr>
              <w:b w:val="0"/>
              <w:sz w:val="28"/>
              <w:szCs w:val="28"/>
              <w:lang w:val="en-US"/>
            </w:rPr>
            <w:t>}</w:t>
          </w:r>
        </w:p>
        <w:p w:rsidR="00D52E6B" w:rsidRPr="00CD4F85" w:rsidRDefault="00BB4D2A" w:rsidP="00BB4D2A">
          <w:pPr>
            <w:pStyle w:val="4"/>
            <w:shd w:val="clear" w:color="auto" w:fill="FFFFFF"/>
            <w:spacing w:before="0"/>
            <w:jc w:val="center"/>
            <w:rPr>
              <w:b w:val="0"/>
              <w:lang w:val="en-US"/>
            </w:rPr>
          </w:pPr>
          <w:r w:rsidRPr="00CD4F85">
            <w:rPr>
              <w:b w:val="0"/>
              <w:lang w:val="en-US"/>
            </w:rPr>
            <w:t>{</w:t>
          </w:r>
          <w:r w:rsidRPr="00CD4F85">
            <w:rPr>
              <w:rFonts w:ascii="Arial" w:hAnsi="Arial" w:cs="Arial"/>
              <w:b w:val="0"/>
              <w:bCs w:val="0"/>
              <w:color w:val="111111"/>
              <w:sz w:val="30"/>
              <w:szCs w:val="30"/>
              <w:lang w:val="en-US"/>
            </w:rPr>
            <w:t>sys_conclusion.full_adress</w:t>
          </w:r>
          <w:r w:rsidRPr="00CD4F85">
            <w:rPr>
              <w:b w:val="0"/>
              <w:lang w:val="en-US"/>
            </w:rPr>
            <w:t>}</w:t>
          </w:r>
        </w:p>
      </w:tc>
    </w:tr>
  </w:tbl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571F18">
    <w:pPr>
      <w:pStyle w:val="a7"/>
      <w:tabs>
        <w:tab w:val="clear" w:pos="9355"/>
      </w:tabs>
      <w:ind w:left="-1701"/>
    </w:pPr>
  </w:p>
  <w:p w:rsidR="00D52E6B" w:rsidRDefault="00D52E6B" w:rsidP="00BB4D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9"/>
    <w:multiLevelType w:val="multilevel"/>
    <w:tmpl w:val="CCD8F9FA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4.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1320594"/>
    <w:multiLevelType w:val="multilevel"/>
    <w:tmpl w:val="6E6A4D1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2329C9"/>
    <w:multiLevelType w:val="hybridMultilevel"/>
    <w:tmpl w:val="59383056"/>
    <w:lvl w:ilvl="0" w:tplc="EDDA4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6231B"/>
    <w:multiLevelType w:val="multilevel"/>
    <w:tmpl w:val="8E3894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40748D"/>
    <w:multiLevelType w:val="hybridMultilevel"/>
    <w:tmpl w:val="55FE5D28"/>
    <w:lvl w:ilvl="0" w:tplc="867A6D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C90DF7"/>
    <w:multiLevelType w:val="hybridMultilevel"/>
    <w:tmpl w:val="CC928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A1507F"/>
    <w:multiLevelType w:val="hybridMultilevel"/>
    <w:tmpl w:val="C078666A"/>
    <w:lvl w:ilvl="0" w:tplc="EB34E7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B34E7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51F75"/>
    <w:multiLevelType w:val="multilevel"/>
    <w:tmpl w:val="80805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3B3242"/>
    <w:multiLevelType w:val="hybridMultilevel"/>
    <w:tmpl w:val="8080543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2637A"/>
    <w:multiLevelType w:val="hybridMultilevel"/>
    <w:tmpl w:val="19C4C6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020015E"/>
    <w:multiLevelType w:val="hybridMultilevel"/>
    <w:tmpl w:val="AA02B85A"/>
    <w:lvl w:ilvl="0" w:tplc="243421CA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34A02D0A"/>
    <w:multiLevelType w:val="hybridMultilevel"/>
    <w:tmpl w:val="3FC00BB6"/>
    <w:lvl w:ilvl="0" w:tplc="6324E44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FC5C07"/>
    <w:multiLevelType w:val="hybridMultilevel"/>
    <w:tmpl w:val="7520A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577A54"/>
    <w:multiLevelType w:val="hybridMultilevel"/>
    <w:tmpl w:val="F7AC32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0069"/>
    <w:multiLevelType w:val="hybridMultilevel"/>
    <w:tmpl w:val="B54CA4FE"/>
    <w:lvl w:ilvl="0" w:tplc="4E42B2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355552"/>
    <w:multiLevelType w:val="multilevel"/>
    <w:tmpl w:val="E13EC6F4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194CEE"/>
    <w:multiLevelType w:val="hybridMultilevel"/>
    <w:tmpl w:val="B3DEEF44"/>
    <w:lvl w:ilvl="0" w:tplc="6BF04A2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264222"/>
    <w:multiLevelType w:val="multilevel"/>
    <w:tmpl w:val="6E6A4D1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A920D5A"/>
    <w:multiLevelType w:val="hybridMultilevel"/>
    <w:tmpl w:val="C3D0BB7A"/>
    <w:lvl w:ilvl="0" w:tplc="ABBE44F4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BE971DB"/>
    <w:multiLevelType w:val="hybridMultilevel"/>
    <w:tmpl w:val="493A8E66"/>
    <w:lvl w:ilvl="0" w:tplc="EDDA4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666CA6"/>
    <w:multiLevelType w:val="hybridMultilevel"/>
    <w:tmpl w:val="C70A57A4"/>
    <w:lvl w:ilvl="0" w:tplc="EDDA4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070D4D"/>
    <w:multiLevelType w:val="multilevel"/>
    <w:tmpl w:val="8E3894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48233A6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04622C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1AC47AD"/>
    <w:multiLevelType w:val="hybridMultilevel"/>
    <w:tmpl w:val="86C6FE0C"/>
    <w:lvl w:ilvl="0" w:tplc="EDDA4F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07A70"/>
    <w:multiLevelType w:val="hybridMultilevel"/>
    <w:tmpl w:val="D79C0FF0"/>
    <w:lvl w:ilvl="0" w:tplc="4E42B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A706A1"/>
    <w:multiLevelType w:val="hybridMultilevel"/>
    <w:tmpl w:val="1EF647D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5D647C"/>
    <w:multiLevelType w:val="hybridMultilevel"/>
    <w:tmpl w:val="5678AC50"/>
    <w:lvl w:ilvl="0" w:tplc="C8E6A7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7182D48"/>
    <w:multiLevelType w:val="multilevel"/>
    <w:tmpl w:val="1EF647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7D1320"/>
    <w:multiLevelType w:val="hybridMultilevel"/>
    <w:tmpl w:val="AF804144"/>
    <w:lvl w:ilvl="0" w:tplc="4E42B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4"/>
  </w:num>
  <w:num w:numId="4">
    <w:abstractNumId w:val="22"/>
  </w:num>
  <w:num w:numId="5">
    <w:abstractNumId w:val="23"/>
  </w:num>
  <w:num w:numId="6">
    <w:abstractNumId w:val="2"/>
  </w:num>
  <w:num w:numId="7">
    <w:abstractNumId w:val="18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13"/>
  </w:num>
  <w:num w:numId="13">
    <w:abstractNumId w:val="20"/>
  </w:num>
  <w:num w:numId="14">
    <w:abstractNumId w:val="21"/>
  </w:num>
  <w:num w:numId="15">
    <w:abstractNumId w:val="3"/>
  </w:num>
  <w:num w:numId="16">
    <w:abstractNumId w:val="25"/>
  </w:num>
  <w:num w:numId="17">
    <w:abstractNumId w:val="15"/>
  </w:num>
  <w:num w:numId="18">
    <w:abstractNumId w:val="10"/>
  </w:num>
  <w:num w:numId="19">
    <w:abstractNumId w:val="0"/>
  </w:num>
  <w:num w:numId="20">
    <w:abstractNumId w:val="1"/>
  </w:num>
  <w:num w:numId="21">
    <w:abstractNumId w:val="26"/>
  </w:num>
  <w:num w:numId="22">
    <w:abstractNumId w:val="30"/>
  </w:num>
  <w:num w:numId="23">
    <w:abstractNumId w:val="17"/>
  </w:num>
  <w:num w:numId="24">
    <w:abstractNumId w:val="14"/>
  </w:num>
  <w:num w:numId="25">
    <w:abstractNumId w:val="12"/>
  </w:num>
  <w:num w:numId="26">
    <w:abstractNumId w:val="6"/>
  </w:num>
  <w:num w:numId="27">
    <w:abstractNumId w:val="16"/>
  </w:num>
  <w:num w:numId="28">
    <w:abstractNumId w:val="5"/>
  </w:num>
  <w:num w:numId="29">
    <w:abstractNumId w:val="19"/>
  </w:num>
  <w:num w:numId="30">
    <w:abstractNumId w:val="1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36"/>
    <w:rsid w:val="00001017"/>
    <w:rsid w:val="00001147"/>
    <w:rsid w:val="00002D03"/>
    <w:rsid w:val="00003334"/>
    <w:rsid w:val="00006B5A"/>
    <w:rsid w:val="00007214"/>
    <w:rsid w:val="00011FF5"/>
    <w:rsid w:val="000126E9"/>
    <w:rsid w:val="00012C6C"/>
    <w:rsid w:val="00013120"/>
    <w:rsid w:val="000135CC"/>
    <w:rsid w:val="000144F6"/>
    <w:rsid w:val="00014568"/>
    <w:rsid w:val="00014C78"/>
    <w:rsid w:val="000155F7"/>
    <w:rsid w:val="000160EE"/>
    <w:rsid w:val="0001732F"/>
    <w:rsid w:val="000212EF"/>
    <w:rsid w:val="000214CC"/>
    <w:rsid w:val="00021BCE"/>
    <w:rsid w:val="00022344"/>
    <w:rsid w:val="00023FD2"/>
    <w:rsid w:val="0002442F"/>
    <w:rsid w:val="00024D8D"/>
    <w:rsid w:val="00024E3E"/>
    <w:rsid w:val="00025A22"/>
    <w:rsid w:val="00027854"/>
    <w:rsid w:val="00032591"/>
    <w:rsid w:val="00034208"/>
    <w:rsid w:val="00036918"/>
    <w:rsid w:val="00040EE6"/>
    <w:rsid w:val="000416EC"/>
    <w:rsid w:val="000427C0"/>
    <w:rsid w:val="00043784"/>
    <w:rsid w:val="00045A2B"/>
    <w:rsid w:val="00046A0F"/>
    <w:rsid w:val="000502B1"/>
    <w:rsid w:val="00051B4D"/>
    <w:rsid w:val="00052021"/>
    <w:rsid w:val="00052392"/>
    <w:rsid w:val="00053AA7"/>
    <w:rsid w:val="00054097"/>
    <w:rsid w:val="00055037"/>
    <w:rsid w:val="00055475"/>
    <w:rsid w:val="00057459"/>
    <w:rsid w:val="00060B6F"/>
    <w:rsid w:val="00061D39"/>
    <w:rsid w:val="00062C51"/>
    <w:rsid w:val="00063E68"/>
    <w:rsid w:val="00065841"/>
    <w:rsid w:val="0006790C"/>
    <w:rsid w:val="00067FB1"/>
    <w:rsid w:val="00071566"/>
    <w:rsid w:val="00072043"/>
    <w:rsid w:val="00072AB8"/>
    <w:rsid w:val="00076196"/>
    <w:rsid w:val="00076F02"/>
    <w:rsid w:val="0007765E"/>
    <w:rsid w:val="000819B1"/>
    <w:rsid w:val="000830BD"/>
    <w:rsid w:val="000842B8"/>
    <w:rsid w:val="000907D2"/>
    <w:rsid w:val="000933F3"/>
    <w:rsid w:val="0009387D"/>
    <w:rsid w:val="00094040"/>
    <w:rsid w:val="00095083"/>
    <w:rsid w:val="0009510B"/>
    <w:rsid w:val="00095CCC"/>
    <w:rsid w:val="00096C35"/>
    <w:rsid w:val="00096C3C"/>
    <w:rsid w:val="00097AFE"/>
    <w:rsid w:val="000A0B0E"/>
    <w:rsid w:val="000A1BCF"/>
    <w:rsid w:val="000A3ADF"/>
    <w:rsid w:val="000A44D6"/>
    <w:rsid w:val="000A51D8"/>
    <w:rsid w:val="000A7A21"/>
    <w:rsid w:val="000A7A63"/>
    <w:rsid w:val="000B14A9"/>
    <w:rsid w:val="000B44D9"/>
    <w:rsid w:val="000B4F3F"/>
    <w:rsid w:val="000B64DA"/>
    <w:rsid w:val="000C009E"/>
    <w:rsid w:val="000C03D7"/>
    <w:rsid w:val="000C1775"/>
    <w:rsid w:val="000C23F3"/>
    <w:rsid w:val="000C26B3"/>
    <w:rsid w:val="000C4012"/>
    <w:rsid w:val="000C451E"/>
    <w:rsid w:val="000C5F43"/>
    <w:rsid w:val="000C7485"/>
    <w:rsid w:val="000C748D"/>
    <w:rsid w:val="000C7BE9"/>
    <w:rsid w:val="000D3B4A"/>
    <w:rsid w:val="000D55B0"/>
    <w:rsid w:val="000D5C0C"/>
    <w:rsid w:val="000D7346"/>
    <w:rsid w:val="000E2E75"/>
    <w:rsid w:val="000E33F8"/>
    <w:rsid w:val="000E3D36"/>
    <w:rsid w:val="000E41D3"/>
    <w:rsid w:val="000E4883"/>
    <w:rsid w:val="000E4BCE"/>
    <w:rsid w:val="000E5259"/>
    <w:rsid w:val="000E5F04"/>
    <w:rsid w:val="000E6C3F"/>
    <w:rsid w:val="000E6C65"/>
    <w:rsid w:val="000F2284"/>
    <w:rsid w:val="000F2D2F"/>
    <w:rsid w:val="000F31BC"/>
    <w:rsid w:val="000F593D"/>
    <w:rsid w:val="000F5E65"/>
    <w:rsid w:val="000F646F"/>
    <w:rsid w:val="000F7DB0"/>
    <w:rsid w:val="00100045"/>
    <w:rsid w:val="001000FC"/>
    <w:rsid w:val="00103A23"/>
    <w:rsid w:val="0010785D"/>
    <w:rsid w:val="00112E31"/>
    <w:rsid w:val="001130A4"/>
    <w:rsid w:val="001152EB"/>
    <w:rsid w:val="0011611B"/>
    <w:rsid w:val="00121282"/>
    <w:rsid w:val="0012209B"/>
    <w:rsid w:val="001227D5"/>
    <w:rsid w:val="001234E8"/>
    <w:rsid w:val="0012381E"/>
    <w:rsid w:val="00126086"/>
    <w:rsid w:val="00126752"/>
    <w:rsid w:val="00126B52"/>
    <w:rsid w:val="00131FBF"/>
    <w:rsid w:val="0013235B"/>
    <w:rsid w:val="001328C4"/>
    <w:rsid w:val="001329F0"/>
    <w:rsid w:val="00133D2B"/>
    <w:rsid w:val="00133F0A"/>
    <w:rsid w:val="00135992"/>
    <w:rsid w:val="001368FB"/>
    <w:rsid w:val="00137DEF"/>
    <w:rsid w:val="00140527"/>
    <w:rsid w:val="00140968"/>
    <w:rsid w:val="00141427"/>
    <w:rsid w:val="00142259"/>
    <w:rsid w:val="001436A6"/>
    <w:rsid w:val="00145754"/>
    <w:rsid w:val="001458AD"/>
    <w:rsid w:val="00146B0C"/>
    <w:rsid w:val="0014737D"/>
    <w:rsid w:val="00147E1D"/>
    <w:rsid w:val="001506E8"/>
    <w:rsid w:val="00151939"/>
    <w:rsid w:val="00155B96"/>
    <w:rsid w:val="00156854"/>
    <w:rsid w:val="00160482"/>
    <w:rsid w:val="0016066C"/>
    <w:rsid w:val="00161024"/>
    <w:rsid w:val="001612CA"/>
    <w:rsid w:val="00162823"/>
    <w:rsid w:val="00166116"/>
    <w:rsid w:val="0017260D"/>
    <w:rsid w:val="00173805"/>
    <w:rsid w:val="001738ED"/>
    <w:rsid w:val="0017399B"/>
    <w:rsid w:val="00174793"/>
    <w:rsid w:val="001752A8"/>
    <w:rsid w:val="00176B71"/>
    <w:rsid w:val="001771E9"/>
    <w:rsid w:val="001810D9"/>
    <w:rsid w:val="00182195"/>
    <w:rsid w:val="00182F39"/>
    <w:rsid w:val="00183AB3"/>
    <w:rsid w:val="00184008"/>
    <w:rsid w:val="0018762E"/>
    <w:rsid w:val="001913E5"/>
    <w:rsid w:val="001915D0"/>
    <w:rsid w:val="00191922"/>
    <w:rsid w:val="00193684"/>
    <w:rsid w:val="0019651F"/>
    <w:rsid w:val="00197669"/>
    <w:rsid w:val="00197BEB"/>
    <w:rsid w:val="00197FB9"/>
    <w:rsid w:val="001A16A6"/>
    <w:rsid w:val="001A5516"/>
    <w:rsid w:val="001A769F"/>
    <w:rsid w:val="001A7D7E"/>
    <w:rsid w:val="001B0398"/>
    <w:rsid w:val="001B12E3"/>
    <w:rsid w:val="001B1874"/>
    <w:rsid w:val="001B3AD6"/>
    <w:rsid w:val="001B55A7"/>
    <w:rsid w:val="001C32B9"/>
    <w:rsid w:val="001C3604"/>
    <w:rsid w:val="001C4146"/>
    <w:rsid w:val="001C4642"/>
    <w:rsid w:val="001C78A0"/>
    <w:rsid w:val="001D11AE"/>
    <w:rsid w:val="001D1609"/>
    <w:rsid w:val="001D2689"/>
    <w:rsid w:val="001D51C8"/>
    <w:rsid w:val="001D6930"/>
    <w:rsid w:val="001D6A84"/>
    <w:rsid w:val="001E0BAD"/>
    <w:rsid w:val="001E1525"/>
    <w:rsid w:val="001E1EE9"/>
    <w:rsid w:val="001E23EF"/>
    <w:rsid w:val="001E5391"/>
    <w:rsid w:val="001E6EE9"/>
    <w:rsid w:val="001F1D48"/>
    <w:rsid w:val="001F1DBA"/>
    <w:rsid w:val="001F5F2D"/>
    <w:rsid w:val="002009EB"/>
    <w:rsid w:val="00202FC1"/>
    <w:rsid w:val="00203450"/>
    <w:rsid w:val="00204A20"/>
    <w:rsid w:val="00206322"/>
    <w:rsid w:val="0020737B"/>
    <w:rsid w:val="00210776"/>
    <w:rsid w:val="0021307A"/>
    <w:rsid w:val="00213DFC"/>
    <w:rsid w:val="0021443D"/>
    <w:rsid w:val="0021503F"/>
    <w:rsid w:val="00220A09"/>
    <w:rsid w:val="00221605"/>
    <w:rsid w:val="00222260"/>
    <w:rsid w:val="00224010"/>
    <w:rsid w:val="00224A3D"/>
    <w:rsid w:val="00225EA6"/>
    <w:rsid w:val="00226A53"/>
    <w:rsid w:val="00226D8F"/>
    <w:rsid w:val="0022717F"/>
    <w:rsid w:val="002275DA"/>
    <w:rsid w:val="002277ED"/>
    <w:rsid w:val="00230580"/>
    <w:rsid w:val="00233F02"/>
    <w:rsid w:val="002372F5"/>
    <w:rsid w:val="00240E27"/>
    <w:rsid w:val="0024187E"/>
    <w:rsid w:val="00242C24"/>
    <w:rsid w:val="00242E96"/>
    <w:rsid w:val="002443FE"/>
    <w:rsid w:val="002453C8"/>
    <w:rsid w:val="002457AB"/>
    <w:rsid w:val="00245C72"/>
    <w:rsid w:val="00246725"/>
    <w:rsid w:val="0024702F"/>
    <w:rsid w:val="00251CC5"/>
    <w:rsid w:val="00254BE5"/>
    <w:rsid w:val="00254EDC"/>
    <w:rsid w:val="00255029"/>
    <w:rsid w:val="002556EB"/>
    <w:rsid w:val="002607FB"/>
    <w:rsid w:val="0026148A"/>
    <w:rsid w:val="0026159F"/>
    <w:rsid w:val="002617DB"/>
    <w:rsid w:val="002631FA"/>
    <w:rsid w:val="00264B3E"/>
    <w:rsid w:val="00264F7B"/>
    <w:rsid w:val="00264F9D"/>
    <w:rsid w:val="002678CC"/>
    <w:rsid w:val="00270235"/>
    <w:rsid w:val="00272052"/>
    <w:rsid w:val="00272325"/>
    <w:rsid w:val="002729CA"/>
    <w:rsid w:val="00274765"/>
    <w:rsid w:val="00274E60"/>
    <w:rsid w:val="00277013"/>
    <w:rsid w:val="00280ED4"/>
    <w:rsid w:val="00280F3E"/>
    <w:rsid w:val="00281C95"/>
    <w:rsid w:val="00282CB1"/>
    <w:rsid w:val="0028352F"/>
    <w:rsid w:val="002841EE"/>
    <w:rsid w:val="002847FB"/>
    <w:rsid w:val="00285639"/>
    <w:rsid w:val="00285B12"/>
    <w:rsid w:val="0029015F"/>
    <w:rsid w:val="002913B3"/>
    <w:rsid w:val="0029425B"/>
    <w:rsid w:val="002953FB"/>
    <w:rsid w:val="002958C3"/>
    <w:rsid w:val="00295BB8"/>
    <w:rsid w:val="002979FD"/>
    <w:rsid w:val="002A00B3"/>
    <w:rsid w:val="002A08D5"/>
    <w:rsid w:val="002A144A"/>
    <w:rsid w:val="002A2243"/>
    <w:rsid w:val="002A259E"/>
    <w:rsid w:val="002A5483"/>
    <w:rsid w:val="002A5C25"/>
    <w:rsid w:val="002B08F1"/>
    <w:rsid w:val="002B0B12"/>
    <w:rsid w:val="002B180D"/>
    <w:rsid w:val="002B3699"/>
    <w:rsid w:val="002B4AB3"/>
    <w:rsid w:val="002B6C4E"/>
    <w:rsid w:val="002B705D"/>
    <w:rsid w:val="002C1C3A"/>
    <w:rsid w:val="002C3FE6"/>
    <w:rsid w:val="002C46B0"/>
    <w:rsid w:val="002C4DBC"/>
    <w:rsid w:val="002C6CDE"/>
    <w:rsid w:val="002D15DE"/>
    <w:rsid w:val="002D5256"/>
    <w:rsid w:val="002D52E2"/>
    <w:rsid w:val="002D66F3"/>
    <w:rsid w:val="002E1492"/>
    <w:rsid w:val="002E2162"/>
    <w:rsid w:val="002E5AE2"/>
    <w:rsid w:val="002E611A"/>
    <w:rsid w:val="002F0280"/>
    <w:rsid w:val="002F067D"/>
    <w:rsid w:val="002F433D"/>
    <w:rsid w:val="002F4D7E"/>
    <w:rsid w:val="002F6248"/>
    <w:rsid w:val="003026A5"/>
    <w:rsid w:val="003028CB"/>
    <w:rsid w:val="003031F0"/>
    <w:rsid w:val="003049E0"/>
    <w:rsid w:val="00305118"/>
    <w:rsid w:val="00306375"/>
    <w:rsid w:val="0030640F"/>
    <w:rsid w:val="003101B0"/>
    <w:rsid w:val="00312958"/>
    <w:rsid w:val="00313177"/>
    <w:rsid w:val="00315E86"/>
    <w:rsid w:val="00316F77"/>
    <w:rsid w:val="003176F0"/>
    <w:rsid w:val="00317E24"/>
    <w:rsid w:val="00321FFC"/>
    <w:rsid w:val="003231FD"/>
    <w:rsid w:val="0032457E"/>
    <w:rsid w:val="003256D3"/>
    <w:rsid w:val="00327714"/>
    <w:rsid w:val="0033025B"/>
    <w:rsid w:val="00330526"/>
    <w:rsid w:val="003323CB"/>
    <w:rsid w:val="003326A9"/>
    <w:rsid w:val="00332F41"/>
    <w:rsid w:val="00333F1F"/>
    <w:rsid w:val="00335606"/>
    <w:rsid w:val="00340E73"/>
    <w:rsid w:val="00341EB4"/>
    <w:rsid w:val="00344207"/>
    <w:rsid w:val="0034461C"/>
    <w:rsid w:val="00344CF7"/>
    <w:rsid w:val="003450CC"/>
    <w:rsid w:val="0034555B"/>
    <w:rsid w:val="00345770"/>
    <w:rsid w:val="00346F47"/>
    <w:rsid w:val="00350E8B"/>
    <w:rsid w:val="00350F36"/>
    <w:rsid w:val="003526E9"/>
    <w:rsid w:val="00352955"/>
    <w:rsid w:val="00352C98"/>
    <w:rsid w:val="00353B1B"/>
    <w:rsid w:val="003565EE"/>
    <w:rsid w:val="00356EC5"/>
    <w:rsid w:val="003579C9"/>
    <w:rsid w:val="00361079"/>
    <w:rsid w:val="0036262B"/>
    <w:rsid w:val="0036393D"/>
    <w:rsid w:val="00367DDB"/>
    <w:rsid w:val="0037076D"/>
    <w:rsid w:val="0037148B"/>
    <w:rsid w:val="003741CB"/>
    <w:rsid w:val="0037599F"/>
    <w:rsid w:val="003762EF"/>
    <w:rsid w:val="00376FA2"/>
    <w:rsid w:val="003801EA"/>
    <w:rsid w:val="00380BFC"/>
    <w:rsid w:val="003814E1"/>
    <w:rsid w:val="00381FF1"/>
    <w:rsid w:val="00382625"/>
    <w:rsid w:val="00383C9B"/>
    <w:rsid w:val="00384104"/>
    <w:rsid w:val="003854A9"/>
    <w:rsid w:val="003873DE"/>
    <w:rsid w:val="0039034C"/>
    <w:rsid w:val="0039134F"/>
    <w:rsid w:val="003921BF"/>
    <w:rsid w:val="00392F73"/>
    <w:rsid w:val="00394688"/>
    <w:rsid w:val="00394C0A"/>
    <w:rsid w:val="00395D7E"/>
    <w:rsid w:val="003961F8"/>
    <w:rsid w:val="00396BB9"/>
    <w:rsid w:val="003A068C"/>
    <w:rsid w:val="003A1BDF"/>
    <w:rsid w:val="003A22C2"/>
    <w:rsid w:val="003A6CC2"/>
    <w:rsid w:val="003A7D42"/>
    <w:rsid w:val="003B1EFE"/>
    <w:rsid w:val="003B24E2"/>
    <w:rsid w:val="003B3CD1"/>
    <w:rsid w:val="003B6740"/>
    <w:rsid w:val="003B6ACA"/>
    <w:rsid w:val="003C1C42"/>
    <w:rsid w:val="003C325F"/>
    <w:rsid w:val="003C49E7"/>
    <w:rsid w:val="003C6ECC"/>
    <w:rsid w:val="003D009A"/>
    <w:rsid w:val="003D0BD2"/>
    <w:rsid w:val="003D0C23"/>
    <w:rsid w:val="003D34DA"/>
    <w:rsid w:val="003D3E1C"/>
    <w:rsid w:val="003D6FE4"/>
    <w:rsid w:val="003E00BB"/>
    <w:rsid w:val="003E18E5"/>
    <w:rsid w:val="003E2CB7"/>
    <w:rsid w:val="003E3546"/>
    <w:rsid w:val="003E3DD4"/>
    <w:rsid w:val="003E5A10"/>
    <w:rsid w:val="003E5D21"/>
    <w:rsid w:val="003E62F9"/>
    <w:rsid w:val="003F229B"/>
    <w:rsid w:val="003F28B7"/>
    <w:rsid w:val="00401D16"/>
    <w:rsid w:val="004037CA"/>
    <w:rsid w:val="004039E8"/>
    <w:rsid w:val="00403ABE"/>
    <w:rsid w:val="00403F5C"/>
    <w:rsid w:val="00405263"/>
    <w:rsid w:val="004055D8"/>
    <w:rsid w:val="00405894"/>
    <w:rsid w:val="00405FC6"/>
    <w:rsid w:val="00406C1D"/>
    <w:rsid w:val="00407104"/>
    <w:rsid w:val="004076C5"/>
    <w:rsid w:val="004077E8"/>
    <w:rsid w:val="00412E24"/>
    <w:rsid w:val="00414CCA"/>
    <w:rsid w:val="0041506F"/>
    <w:rsid w:val="00421035"/>
    <w:rsid w:val="0042182E"/>
    <w:rsid w:val="00421BB4"/>
    <w:rsid w:val="00422DB4"/>
    <w:rsid w:val="00422F67"/>
    <w:rsid w:val="004237F3"/>
    <w:rsid w:val="00423970"/>
    <w:rsid w:val="00424307"/>
    <w:rsid w:val="0042521E"/>
    <w:rsid w:val="004258EF"/>
    <w:rsid w:val="00430BCD"/>
    <w:rsid w:val="00430CF9"/>
    <w:rsid w:val="004324BB"/>
    <w:rsid w:val="00433F1E"/>
    <w:rsid w:val="00434006"/>
    <w:rsid w:val="00437ED1"/>
    <w:rsid w:val="00440865"/>
    <w:rsid w:val="00440C81"/>
    <w:rsid w:val="004417DE"/>
    <w:rsid w:val="0044527B"/>
    <w:rsid w:val="00445606"/>
    <w:rsid w:val="00445C4E"/>
    <w:rsid w:val="0044609A"/>
    <w:rsid w:val="00446C61"/>
    <w:rsid w:val="00447019"/>
    <w:rsid w:val="00450C88"/>
    <w:rsid w:val="0045113A"/>
    <w:rsid w:val="00453BEF"/>
    <w:rsid w:val="00453E03"/>
    <w:rsid w:val="00457164"/>
    <w:rsid w:val="004574FA"/>
    <w:rsid w:val="0046079C"/>
    <w:rsid w:val="00461C5A"/>
    <w:rsid w:val="00462B27"/>
    <w:rsid w:val="00462F9E"/>
    <w:rsid w:val="00463BB5"/>
    <w:rsid w:val="00467E0B"/>
    <w:rsid w:val="004719D7"/>
    <w:rsid w:val="00472ED1"/>
    <w:rsid w:val="00474824"/>
    <w:rsid w:val="00474A10"/>
    <w:rsid w:val="0047579D"/>
    <w:rsid w:val="00475E03"/>
    <w:rsid w:val="00475E80"/>
    <w:rsid w:val="00476D51"/>
    <w:rsid w:val="004775B5"/>
    <w:rsid w:val="00480CE3"/>
    <w:rsid w:val="00481912"/>
    <w:rsid w:val="00482C8D"/>
    <w:rsid w:val="00482CAE"/>
    <w:rsid w:val="00485733"/>
    <w:rsid w:val="0048594B"/>
    <w:rsid w:val="00487831"/>
    <w:rsid w:val="00491512"/>
    <w:rsid w:val="004935FE"/>
    <w:rsid w:val="00493B7D"/>
    <w:rsid w:val="00494E1E"/>
    <w:rsid w:val="00495303"/>
    <w:rsid w:val="004963C9"/>
    <w:rsid w:val="00496E89"/>
    <w:rsid w:val="004A00A0"/>
    <w:rsid w:val="004A0353"/>
    <w:rsid w:val="004A14A2"/>
    <w:rsid w:val="004A15C8"/>
    <w:rsid w:val="004A3F46"/>
    <w:rsid w:val="004A4DDA"/>
    <w:rsid w:val="004A5509"/>
    <w:rsid w:val="004A6C9B"/>
    <w:rsid w:val="004B3130"/>
    <w:rsid w:val="004B3519"/>
    <w:rsid w:val="004B4B2F"/>
    <w:rsid w:val="004B5AE0"/>
    <w:rsid w:val="004B75B1"/>
    <w:rsid w:val="004B7ADB"/>
    <w:rsid w:val="004C06B4"/>
    <w:rsid w:val="004C15AD"/>
    <w:rsid w:val="004C1EF7"/>
    <w:rsid w:val="004C3313"/>
    <w:rsid w:val="004C5114"/>
    <w:rsid w:val="004C617E"/>
    <w:rsid w:val="004C63BD"/>
    <w:rsid w:val="004C7A75"/>
    <w:rsid w:val="004D17B3"/>
    <w:rsid w:val="004D4413"/>
    <w:rsid w:val="004D4B54"/>
    <w:rsid w:val="004D7595"/>
    <w:rsid w:val="004E1C98"/>
    <w:rsid w:val="004E25E3"/>
    <w:rsid w:val="004E372F"/>
    <w:rsid w:val="004E3E9C"/>
    <w:rsid w:val="004E4700"/>
    <w:rsid w:val="004E4C1D"/>
    <w:rsid w:val="004E4F57"/>
    <w:rsid w:val="004E55FD"/>
    <w:rsid w:val="004E6F65"/>
    <w:rsid w:val="004E7229"/>
    <w:rsid w:val="004F0D20"/>
    <w:rsid w:val="004F1E08"/>
    <w:rsid w:val="004F3626"/>
    <w:rsid w:val="004F38BA"/>
    <w:rsid w:val="00500378"/>
    <w:rsid w:val="005004FD"/>
    <w:rsid w:val="00502170"/>
    <w:rsid w:val="005034CB"/>
    <w:rsid w:val="005049BB"/>
    <w:rsid w:val="005105E6"/>
    <w:rsid w:val="00511383"/>
    <w:rsid w:val="0051220A"/>
    <w:rsid w:val="005141FA"/>
    <w:rsid w:val="00515061"/>
    <w:rsid w:val="00515687"/>
    <w:rsid w:val="005156F1"/>
    <w:rsid w:val="0051792B"/>
    <w:rsid w:val="00520E31"/>
    <w:rsid w:val="00521675"/>
    <w:rsid w:val="00522B98"/>
    <w:rsid w:val="00522E63"/>
    <w:rsid w:val="00523A91"/>
    <w:rsid w:val="00524BEB"/>
    <w:rsid w:val="00526C55"/>
    <w:rsid w:val="00526D76"/>
    <w:rsid w:val="00527BAF"/>
    <w:rsid w:val="0053044A"/>
    <w:rsid w:val="00530599"/>
    <w:rsid w:val="00533B84"/>
    <w:rsid w:val="005347E7"/>
    <w:rsid w:val="005360DB"/>
    <w:rsid w:val="005363AD"/>
    <w:rsid w:val="00536A82"/>
    <w:rsid w:val="00540617"/>
    <w:rsid w:val="0054196F"/>
    <w:rsid w:val="00542F4B"/>
    <w:rsid w:val="0054411B"/>
    <w:rsid w:val="00544B89"/>
    <w:rsid w:val="00551645"/>
    <w:rsid w:val="005527C3"/>
    <w:rsid w:val="005533FF"/>
    <w:rsid w:val="00555565"/>
    <w:rsid w:val="005556B4"/>
    <w:rsid w:val="005558B5"/>
    <w:rsid w:val="005615FE"/>
    <w:rsid w:val="00565AF7"/>
    <w:rsid w:val="0057093E"/>
    <w:rsid w:val="00570E6F"/>
    <w:rsid w:val="00571F18"/>
    <w:rsid w:val="005730B1"/>
    <w:rsid w:val="00573436"/>
    <w:rsid w:val="00573D87"/>
    <w:rsid w:val="00575DA1"/>
    <w:rsid w:val="00576493"/>
    <w:rsid w:val="0057779B"/>
    <w:rsid w:val="00580511"/>
    <w:rsid w:val="00582ED7"/>
    <w:rsid w:val="005857A9"/>
    <w:rsid w:val="005872B4"/>
    <w:rsid w:val="0059558F"/>
    <w:rsid w:val="005955FD"/>
    <w:rsid w:val="005A0A8D"/>
    <w:rsid w:val="005A0CA7"/>
    <w:rsid w:val="005A27F8"/>
    <w:rsid w:val="005A3D9D"/>
    <w:rsid w:val="005A5229"/>
    <w:rsid w:val="005A7903"/>
    <w:rsid w:val="005A7BDA"/>
    <w:rsid w:val="005B24A5"/>
    <w:rsid w:val="005B2800"/>
    <w:rsid w:val="005B52AA"/>
    <w:rsid w:val="005B5C17"/>
    <w:rsid w:val="005B6B4F"/>
    <w:rsid w:val="005C0581"/>
    <w:rsid w:val="005C0CD6"/>
    <w:rsid w:val="005C242E"/>
    <w:rsid w:val="005C2660"/>
    <w:rsid w:val="005C3790"/>
    <w:rsid w:val="005C4841"/>
    <w:rsid w:val="005C5952"/>
    <w:rsid w:val="005D0758"/>
    <w:rsid w:val="005D1453"/>
    <w:rsid w:val="005D3124"/>
    <w:rsid w:val="005D529C"/>
    <w:rsid w:val="005D6188"/>
    <w:rsid w:val="005E1187"/>
    <w:rsid w:val="005E4FDA"/>
    <w:rsid w:val="005E5450"/>
    <w:rsid w:val="005E5838"/>
    <w:rsid w:val="005E6254"/>
    <w:rsid w:val="005E696D"/>
    <w:rsid w:val="005F05C1"/>
    <w:rsid w:val="005F2A22"/>
    <w:rsid w:val="005F4940"/>
    <w:rsid w:val="005F5D66"/>
    <w:rsid w:val="005F5F62"/>
    <w:rsid w:val="005F5FE6"/>
    <w:rsid w:val="005F6736"/>
    <w:rsid w:val="005F6B45"/>
    <w:rsid w:val="005F7691"/>
    <w:rsid w:val="006019B7"/>
    <w:rsid w:val="00605A95"/>
    <w:rsid w:val="00607116"/>
    <w:rsid w:val="0060756B"/>
    <w:rsid w:val="00612E7C"/>
    <w:rsid w:val="0061365A"/>
    <w:rsid w:val="0061370A"/>
    <w:rsid w:val="006217A1"/>
    <w:rsid w:val="00621D0A"/>
    <w:rsid w:val="00622504"/>
    <w:rsid w:val="006266BF"/>
    <w:rsid w:val="00626F07"/>
    <w:rsid w:val="00630981"/>
    <w:rsid w:val="00634CC1"/>
    <w:rsid w:val="00635431"/>
    <w:rsid w:val="0063575B"/>
    <w:rsid w:val="006359B9"/>
    <w:rsid w:val="00635BA6"/>
    <w:rsid w:val="006371BE"/>
    <w:rsid w:val="006401AC"/>
    <w:rsid w:val="0064083B"/>
    <w:rsid w:val="00640F80"/>
    <w:rsid w:val="00645F3F"/>
    <w:rsid w:val="006476B6"/>
    <w:rsid w:val="006511A2"/>
    <w:rsid w:val="00651325"/>
    <w:rsid w:val="0065377E"/>
    <w:rsid w:val="0065519C"/>
    <w:rsid w:val="00656430"/>
    <w:rsid w:val="006570AD"/>
    <w:rsid w:val="0065773F"/>
    <w:rsid w:val="006604F4"/>
    <w:rsid w:val="00664384"/>
    <w:rsid w:val="00667F0A"/>
    <w:rsid w:val="006714C1"/>
    <w:rsid w:val="00675B2A"/>
    <w:rsid w:val="00675E9C"/>
    <w:rsid w:val="006768B9"/>
    <w:rsid w:val="00676B64"/>
    <w:rsid w:val="0067747F"/>
    <w:rsid w:val="006774B1"/>
    <w:rsid w:val="00681285"/>
    <w:rsid w:val="006827EC"/>
    <w:rsid w:val="0068322F"/>
    <w:rsid w:val="00685225"/>
    <w:rsid w:val="00685D71"/>
    <w:rsid w:val="00686470"/>
    <w:rsid w:val="00690188"/>
    <w:rsid w:val="00690719"/>
    <w:rsid w:val="00695A66"/>
    <w:rsid w:val="006A209A"/>
    <w:rsid w:val="006A4E98"/>
    <w:rsid w:val="006A51F5"/>
    <w:rsid w:val="006A69B3"/>
    <w:rsid w:val="006B0412"/>
    <w:rsid w:val="006B0BDC"/>
    <w:rsid w:val="006B1B45"/>
    <w:rsid w:val="006B25EB"/>
    <w:rsid w:val="006B2628"/>
    <w:rsid w:val="006B3431"/>
    <w:rsid w:val="006B4876"/>
    <w:rsid w:val="006B72AA"/>
    <w:rsid w:val="006B7C04"/>
    <w:rsid w:val="006C1A6D"/>
    <w:rsid w:val="006C2759"/>
    <w:rsid w:val="006C2DE9"/>
    <w:rsid w:val="006C3830"/>
    <w:rsid w:val="006C41DA"/>
    <w:rsid w:val="006C50DF"/>
    <w:rsid w:val="006C5346"/>
    <w:rsid w:val="006C64DF"/>
    <w:rsid w:val="006C68D3"/>
    <w:rsid w:val="006C7D7C"/>
    <w:rsid w:val="006D16B7"/>
    <w:rsid w:val="006D3D05"/>
    <w:rsid w:val="006D3E29"/>
    <w:rsid w:val="006D53EB"/>
    <w:rsid w:val="006D5617"/>
    <w:rsid w:val="006D6E09"/>
    <w:rsid w:val="006D7884"/>
    <w:rsid w:val="006E0BBC"/>
    <w:rsid w:val="006E206B"/>
    <w:rsid w:val="006E31C5"/>
    <w:rsid w:val="006E4F0F"/>
    <w:rsid w:val="006E5165"/>
    <w:rsid w:val="006E6D26"/>
    <w:rsid w:val="006E77EF"/>
    <w:rsid w:val="006E7F87"/>
    <w:rsid w:val="006F095C"/>
    <w:rsid w:val="006F1946"/>
    <w:rsid w:val="006F2809"/>
    <w:rsid w:val="006F2B65"/>
    <w:rsid w:val="006F4211"/>
    <w:rsid w:val="006F4377"/>
    <w:rsid w:val="006F44D5"/>
    <w:rsid w:val="006F512F"/>
    <w:rsid w:val="006F7747"/>
    <w:rsid w:val="007007C5"/>
    <w:rsid w:val="0070198A"/>
    <w:rsid w:val="00701E07"/>
    <w:rsid w:val="00705935"/>
    <w:rsid w:val="00705EE4"/>
    <w:rsid w:val="00707342"/>
    <w:rsid w:val="007137D7"/>
    <w:rsid w:val="00713D48"/>
    <w:rsid w:val="00714349"/>
    <w:rsid w:val="0071511B"/>
    <w:rsid w:val="0071544F"/>
    <w:rsid w:val="00715566"/>
    <w:rsid w:val="00717C19"/>
    <w:rsid w:val="007201A6"/>
    <w:rsid w:val="00720730"/>
    <w:rsid w:val="0072236C"/>
    <w:rsid w:val="00722672"/>
    <w:rsid w:val="00724331"/>
    <w:rsid w:val="007244DC"/>
    <w:rsid w:val="00724CE0"/>
    <w:rsid w:val="00725BA5"/>
    <w:rsid w:val="00727A53"/>
    <w:rsid w:val="00730063"/>
    <w:rsid w:val="00731C34"/>
    <w:rsid w:val="007341CF"/>
    <w:rsid w:val="00735949"/>
    <w:rsid w:val="007362FE"/>
    <w:rsid w:val="0073648E"/>
    <w:rsid w:val="00737BDC"/>
    <w:rsid w:val="007415E8"/>
    <w:rsid w:val="00741F73"/>
    <w:rsid w:val="0074241D"/>
    <w:rsid w:val="00750127"/>
    <w:rsid w:val="00753FD3"/>
    <w:rsid w:val="0075518A"/>
    <w:rsid w:val="0075600E"/>
    <w:rsid w:val="00757439"/>
    <w:rsid w:val="00757D3B"/>
    <w:rsid w:val="00757F84"/>
    <w:rsid w:val="00761B64"/>
    <w:rsid w:val="00761C6B"/>
    <w:rsid w:val="00762E67"/>
    <w:rsid w:val="0076302E"/>
    <w:rsid w:val="00764EC8"/>
    <w:rsid w:val="00765A45"/>
    <w:rsid w:val="0076703A"/>
    <w:rsid w:val="00767795"/>
    <w:rsid w:val="007678CD"/>
    <w:rsid w:val="00767CD3"/>
    <w:rsid w:val="00770701"/>
    <w:rsid w:val="007709FE"/>
    <w:rsid w:val="00771503"/>
    <w:rsid w:val="007739F5"/>
    <w:rsid w:val="00773CEE"/>
    <w:rsid w:val="0077493D"/>
    <w:rsid w:val="00774F3F"/>
    <w:rsid w:val="007759A7"/>
    <w:rsid w:val="00776FE1"/>
    <w:rsid w:val="007773D6"/>
    <w:rsid w:val="00781EB6"/>
    <w:rsid w:val="007822B7"/>
    <w:rsid w:val="007843DE"/>
    <w:rsid w:val="0078698B"/>
    <w:rsid w:val="00786DD2"/>
    <w:rsid w:val="00786F08"/>
    <w:rsid w:val="007904BB"/>
    <w:rsid w:val="00791C01"/>
    <w:rsid w:val="00791C77"/>
    <w:rsid w:val="0079232D"/>
    <w:rsid w:val="00792A8B"/>
    <w:rsid w:val="007940C3"/>
    <w:rsid w:val="007A008E"/>
    <w:rsid w:val="007A0B56"/>
    <w:rsid w:val="007A220E"/>
    <w:rsid w:val="007A29D1"/>
    <w:rsid w:val="007A3E2E"/>
    <w:rsid w:val="007A482D"/>
    <w:rsid w:val="007A5334"/>
    <w:rsid w:val="007A7B9A"/>
    <w:rsid w:val="007A7BE7"/>
    <w:rsid w:val="007A7E2F"/>
    <w:rsid w:val="007B0B61"/>
    <w:rsid w:val="007B1F2E"/>
    <w:rsid w:val="007B326A"/>
    <w:rsid w:val="007B3AF6"/>
    <w:rsid w:val="007B6F81"/>
    <w:rsid w:val="007B73D1"/>
    <w:rsid w:val="007C24FD"/>
    <w:rsid w:val="007C2FFD"/>
    <w:rsid w:val="007C3DC9"/>
    <w:rsid w:val="007C7AC8"/>
    <w:rsid w:val="007D0679"/>
    <w:rsid w:val="007D0EAA"/>
    <w:rsid w:val="007D1DED"/>
    <w:rsid w:val="007D25F8"/>
    <w:rsid w:val="007D3738"/>
    <w:rsid w:val="007D787D"/>
    <w:rsid w:val="007D7F81"/>
    <w:rsid w:val="007E3075"/>
    <w:rsid w:val="007E4023"/>
    <w:rsid w:val="007E404A"/>
    <w:rsid w:val="007E42DC"/>
    <w:rsid w:val="007E6326"/>
    <w:rsid w:val="007F08C7"/>
    <w:rsid w:val="007F09BB"/>
    <w:rsid w:val="007F18F0"/>
    <w:rsid w:val="007F31F1"/>
    <w:rsid w:val="007F63E5"/>
    <w:rsid w:val="007F6C8D"/>
    <w:rsid w:val="008010ED"/>
    <w:rsid w:val="008043E7"/>
    <w:rsid w:val="008054D4"/>
    <w:rsid w:val="00806197"/>
    <w:rsid w:val="008061B5"/>
    <w:rsid w:val="00806E91"/>
    <w:rsid w:val="008071FA"/>
    <w:rsid w:val="00807A71"/>
    <w:rsid w:val="00807BC7"/>
    <w:rsid w:val="00812012"/>
    <w:rsid w:val="00814035"/>
    <w:rsid w:val="00817EAA"/>
    <w:rsid w:val="00820260"/>
    <w:rsid w:val="008202CB"/>
    <w:rsid w:val="00820892"/>
    <w:rsid w:val="00821202"/>
    <w:rsid w:val="00821B69"/>
    <w:rsid w:val="00821D5A"/>
    <w:rsid w:val="00824B0E"/>
    <w:rsid w:val="00825356"/>
    <w:rsid w:val="0082589A"/>
    <w:rsid w:val="00826891"/>
    <w:rsid w:val="00827A2F"/>
    <w:rsid w:val="008301F6"/>
    <w:rsid w:val="008301FD"/>
    <w:rsid w:val="00830639"/>
    <w:rsid w:val="00831915"/>
    <w:rsid w:val="00831C88"/>
    <w:rsid w:val="00833B5E"/>
    <w:rsid w:val="008348B7"/>
    <w:rsid w:val="00834FF7"/>
    <w:rsid w:val="0083727C"/>
    <w:rsid w:val="00840059"/>
    <w:rsid w:val="00840DFF"/>
    <w:rsid w:val="00844887"/>
    <w:rsid w:val="008456FF"/>
    <w:rsid w:val="008478F8"/>
    <w:rsid w:val="00847E99"/>
    <w:rsid w:val="00850457"/>
    <w:rsid w:val="00851AF5"/>
    <w:rsid w:val="00856657"/>
    <w:rsid w:val="00857A6F"/>
    <w:rsid w:val="00860560"/>
    <w:rsid w:val="0086078D"/>
    <w:rsid w:val="00862EDF"/>
    <w:rsid w:val="0086304A"/>
    <w:rsid w:val="00871485"/>
    <w:rsid w:val="008722DB"/>
    <w:rsid w:val="00872745"/>
    <w:rsid w:val="008757AC"/>
    <w:rsid w:val="00876CB2"/>
    <w:rsid w:val="0088082D"/>
    <w:rsid w:val="00885139"/>
    <w:rsid w:val="0088678F"/>
    <w:rsid w:val="008876C1"/>
    <w:rsid w:val="0089172D"/>
    <w:rsid w:val="00893A84"/>
    <w:rsid w:val="00894E93"/>
    <w:rsid w:val="00896096"/>
    <w:rsid w:val="00897BF4"/>
    <w:rsid w:val="00897C6E"/>
    <w:rsid w:val="008A110A"/>
    <w:rsid w:val="008A2230"/>
    <w:rsid w:val="008A3244"/>
    <w:rsid w:val="008A37ED"/>
    <w:rsid w:val="008A4DAE"/>
    <w:rsid w:val="008A4E95"/>
    <w:rsid w:val="008A7846"/>
    <w:rsid w:val="008A7C3D"/>
    <w:rsid w:val="008B0944"/>
    <w:rsid w:val="008B2FE8"/>
    <w:rsid w:val="008B50D7"/>
    <w:rsid w:val="008B7812"/>
    <w:rsid w:val="008B7985"/>
    <w:rsid w:val="008B7B27"/>
    <w:rsid w:val="008C13CD"/>
    <w:rsid w:val="008C2126"/>
    <w:rsid w:val="008C2893"/>
    <w:rsid w:val="008C41DE"/>
    <w:rsid w:val="008C7881"/>
    <w:rsid w:val="008D0F5F"/>
    <w:rsid w:val="008D1266"/>
    <w:rsid w:val="008D1A06"/>
    <w:rsid w:val="008D2D72"/>
    <w:rsid w:val="008D5219"/>
    <w:rsid w:val="008D6EE1"/>
    <w:rsid w:val="008E1380"/>
    <w:rsid w:val="008E7C9D"/>
    <w:rsid w:val="008F083F"/>
    <w:rsid w:val="008F3B67"/>
    <w:rsid w:val="0090042B"/>
    <w:rsid w:val="00901CB9"/>
    <w:rsid w:val="009035F7"/>
    <w:rsid w:val="00903871"/>
    <w:rsid w:val="00903FA9"/>
    <w:rsid w:val="009040B7"/>
    <w:rsid w:val="00905127"/>
    <w:rsid w:val="00905708"/>
    <w:rsid w:val="00911E48"/>
    <w:rsid w:val="009133F2"/>
    <w:rsid w:val="0091487F"/>
    <w:rsid w:val="00914F19"/>
    <w:rsid w:val="009175F6"/>
    <w:rsid w:val="00917A2A"/>
    <w:rsid w:val="009222B6"/>
    <w:rsid w:val="00922414"/>
    <w:rsid w:val="00923829"/>
    <w:rsid w:val="00924DA3"/>
    <w:rsid w:val="009257D4"/>
    <w:rsid w:val="00925CC0"/>
    <w:rsid w:val="00925E5D"/>
    <w:rsid w:val="00926487"/>
    <w:rsid w:val="00926E50"/>
    <w:rsid w:val="009272C0"/>
    <w:rsid w:val="009274F1"/>
    <w:rsid w:val="0092792D"/>
    <w:rsid w:val="009310FF"/>
    <w:rsid w:val="00931BED"/>
    <w:rsid w:val="0093431E"/>
    <w:rsid w:val="009363ED"/>
    <w:rsid w:val="00940BDA"/>
    <w:rsid w:val="00940D15"/>
    <w:rsid w:val="00940FE3"/>
    <w:rsid w:val="0094195C"/>
    <w:rsid w:val="00943735"/>
    <w:rsid w:val="00943D47"/>
    <w:rsid w:val="00944B9D"/>
    <w:rsid w:val="00945C33"/>
    <w:rsid w:val="00952FA5"/>
    <w:rsid w:val="00953B83"/>
    <w:rsid w:val="00954C68"/>
    <w:rsid w:val="0095672C"/>
    <w:rsid w:val="00956B5A"/>
    <w:rsid w:val="009624F5"/>
    <w:rsid w:val="009666D6"/>
    <w:rsid w:val="00966CDE"/>
    <w:rsid w:val="00970A1E"/>
    <w:rsid w:val="00971285"/>
    <w:rsid w:val="009718D7"/>
    <w:rsid w:val="00974654"/>
    <w:rsid w:val="009768A5"/>
    <w:rsid w:val="009771F2"/>
    <w:rsid w:val="00977686"/>
    <w:rsid w:val="0098229B"/>
    <w:rsid w:val="00982672"/>
    <w:rsid w:val="0098286B"/>
    <w:rsid w:val="00982EDD"/>
    <w:rsid w:val="00983F9A"/>
    <w:rsid w:val="00986074"/>
    <w:rsid w:val="00986583"/>
    <w:rsid w:val="00986681"/>
    <w:rsid w:val="00990D68"/>
    <w:rsid w:val="009914FF"/>
    <w:rsid w:val="0099179A"/>
    <w:rsid w:val="00994FBE"/>
    <w:rsid w:val="00996B66"/>
    <w:rsid w:val="00997C47"/>
    <w:rsid w:val="009A1DC8"/>
    <w:rsid w:val="009A37FD"/>
    <w:rsid w:val="009A7C6A"/>
    <w:rsid w:val="009B080E"/>
    <w:rsid w:val="009B1491"/>
    <w:rsid w:val="009B1A50"/>
    <w:rsid w:val="009B3A31"/>
    <w:rsid w:val="009B5176"/>
    <w:rsid w:val="009B56AB"/>
    <w:rsid w:val="009B5E40"/>
    <w:rsid w:val="009B6268"/>
    <w:rsid w:val="009C160F"/>
    <w:rsid w:val="009C2433"/>
    <w:rsid w:val="009C3B33"/>
    <w:rsid w:val="009C7BBA"/>
    <w:rsid w:val="009D1307"/>
    <w:rsid w:val="009D1D90"/>
    <w:rsid w:val="009D2DC8"/>
    <w:rsid w:val="009D2F68"/>
    <w:rsid w:val="009D5086"/>
    <w:rsid w:val="009D58FB"/>
    <w:rsid w:val="009D5A0D"/>
    <w:rsid w:val="009D5E38"/>
    <w:rsid w:val="009D6D88"/>
    <w:rsid w:val="009D792A"/>
    <w:rsid w:val="009E008A"/>
    <w:rsid w:val="009E075E"/>
    <w:rsid w:val="009E09B2"/>
    <w:rsid w:val="009E3265"/>
    <w:rsid w:val="009E33AD"/>
    <w:rsid w:val="009E44C5"/>
    <w:rsid w:val="009E4597"/>
    <w:rsid w:val="009E50FA"/>
    <w:rsid w:val="009E725D"/>
    <w:rsid w:val="009E75CA"/>
    <w:rsid w:val="009E7B31"/>
    <w:rsid w:val="009E7ED5"/>
    <w:rsid w:val="009F1076"/>
    <w:rsid w:val="009F2174"/>
    <w:rsid w:val="009F348D"/>
    <w:rsid w:val="009F4091"/>
    <w:rsid w:val="00A016BE"/>
    <w:rsid w:val="00A01743"/>
    <w:rsid w:val="00A04511"/>
    <w:rsid w:val="00A045D7"/>
    <w:rsid w:val="00A04A8D"/>
    <w:rsid w:val="00A051CD"/>
    <w:rsid w:val="00A0665D"/>
    <w:rsid w:val="00A0723C"/>
    <w:rsid w:val="00A103F8"/>
    <w:rsid w:val="00A10662"/>
    <w:rsid w:val="00A10AC7"/>
    <w:rsid w:val="00A11024"/>
    <w:rsid w:val="00A11B81"/>
    <w:rsid w:val="00A11E1E"/>
    <w:rsid w:val="00A13672"/>
    <w:rsid w:val="00A1462E"/>
    <w:rsid w:val="00A146BF"/>
    <w:rsid w:val="00A14C85"/>
    <w:rsid w:val="00A15BB7"/>
    <w:rsid w:val="00A16C05"/>
    <w:rsid w:val="00A16CF5"/>
    <w:rsid w:val="00A174A0"/>
    <w:rsid w:val="00A17E7F"/>
    <w:rsid w:val="00A212FC"/>
    <w:rsid w:val="00A240B1"/>
    <w:rsid w:val="00A24F67"/>
    <w:rsid w:val="00A2677D"/>
    <w:rsid w:val="00A26D98"/>
    <w:rsid w:val="00A324E3"/>
    <w:rsid w:val="00A3430A"/>
    <w:rsid w:val="00A368DA"/>
    <w:rsid w:val="00A36B48"/>
    <w:rsid w:val="00A4076F"/>
    <w:rsid w:val="00A40CC3"/>
    <w:rsid w:val="00A42305"/>
    <w:rsid w:val="00A42611"/>
    <w:rsid w:val="00A438ED"/>
    <w:rsid w:val="00A44FA1"/>
    <w:rsid w:val="00A453B8"/>
    <w:rsid w:val="00A45648"/>
    <w:rsid w:val="00A46521"/>
    <w:rsid w:val="00A46B35"/>
    <w:rsid w:val="00A46F46"/>
    <w:rsid w:val="00A47F6C"/>
    <w:rsid w:val="00A5006F"/>
    <w:rsid w:val="00A5025B"/>
    <w:rsid w:val="00A537ED"/>
    <w:rsid w:val="00A560D3"/>
    <w:rsid w:val="00A60F54"/>
    <w:rsid w:val="00A61C90"/>
    <w:rsid w:val="00A63828"/>
    <w:rsid w:val="00A668F7"/>
    <w:rsid w:val="00A67CF0"/>
    <w:rsid w:val="00A70510"/>
    <w:rsid w:val="00A711F0"/>
    <w:rsid w:val="00A75336"/>
    <w:rsid w:val="00A76B79"/>
    <w:rsid w:val="00A76C3E"/>
    <w:rsid w:val="00A77F93"/>
    <w:rsid w:val="00A81D99"/>
    <w:rsid w:val="00A824BE"/>
    <w:rsid w:val="00A8380E"/>
    <w:rsid w:val="00A849BA"/>
    <w:rsid w:val="00A85842"/>
    <w:rsid w:val="00A8687D"/>
    <w:rsid w:val="00A90666"/>
    <w:rsid w:val="00A91E94"/>
    <w:rsid w:val="00A92B55"/>
    <w:rsid w:val="00A94C04"/>
    <w:rsid w:val="00A94D69"/>
    <w:rsid w:val="00A95988"/>
    <w:rsid w:val="00A96647"/>
    <w:rsid w:val="00A966AA"/>
    <w:rsid w:val="00A968D4"/>
    <w:rsid w:val="00A97E49"/>
    <w:rsid w:val="00AA0BB0"/>
    <w:rsid w:val="00AA1744"/>
    <w:rsid w:val="00AA3B38"/>
    <w:rsid w:val="00AA3F5D"/>
    <w:rsid w:val="00AA4342"/>
    <w:rsid w:val="00AA475E"/>
    <w:rsid w:val="00AA4B75"/>
    <w:rsid w:val="00AA5DA4"/>
    <w:rsid w:val="00AA69F4"/>
    <w:rsid w:val="00AA7840"/>
    <w:rsid w:val="00AB01A1"/>
    <w:rsid w:val="00AB12FA"/>
    <w:rsid w:val="00AB23F3"/>
    <w:rsid w:val="00AB29F1"/>
    <w:rsid w:val="00AB3013"/>
    <w:rsid w:val="00AB3A00"/>
    <w:rsid w:val="00AB4EC6"/>
    <w:rsid w:val="00AB4EDA"/>
    <w:rsid w:val="00AB4F17"/>
    <w:rsid w:val="00AB534A"/>
    <w:rsid w:val="00AB61E8"/>
    <w:rsid w:val="00AB6442"/>
    <w:rsid w:val="00AC0296"/>
    <w:rsid w:val="00AC1050"/>
    <w:rsid w:val="00AC255F"/>
    <w:rsid w:val="00AC3A82"/>
    <w:rsid w:val="00AC50B5"/>
    <w:rsid w:val="00AC6C92"/>
    <w:rsid w:val="00AC75D1"/>
    <w:rsid w:val="00AC79D3"/>
    <w:rsid w:val="00AD3815"/>
    <w:rsid w:val="00AD3B59"/>
    <w:rsid w:val="00AD50CF"/>
    <w:rsid w:val="00AD5A5A"/>
    <w:rsid w:val="00AD5ED6"/>
    <w:rsid w:val="00AD6595"/>
    <w:rsid w:val="00AE0D6F"/>
    <w:rsid w:val="00AE10C0"/>
    <w:rsid w:val="00AE34FE"/>
    <w:rsid w:val="00AE3D91"/>
    <w:rsid w:val="00AE433A"/>
    <w:rsid w:val="00AE763A"/>
    <w:rsid w:val="00AF082F"/>
    <w:rsid w:val="00AF0E0F"/>
    <w:rsid w:val="00AF0FFF"/>
    <w:rsid w:val="00AF15F6"/>
    <w:rsid w:val="00AF188D"/>
    <w:rsid w:val="00AF3405"/>
    <w:rsid w:val="00AF3A47"/>
    <w:rsid w:val="00AF493F"/>
    <w:rsid w:val="00B0137B"/>
    <w:rsid w:val="00B017F6"/>
    <w:rsid w:val="00B027C7"/>
    <w:rsid w:val="00B053D3"/>
    <w:rsid w:val="00B05BED"/>
    <w:rsid w:val="00B06623"/>
    <w:rsid w:val="00B06CA6"/>
    <w:rsid w:val="00B07EC6"/>
    <w:rsid w:val="00B1175B"/>
    <w:rsid w:val="00B175F2"/>
    <w:rsid w:val="00B20878"/>
    <w:rsid w:val="00B21BC1"/>
    <w:rsid w:val="00B25BC4"/>
    <w:rsid w:val="00B35B6F"/>
    <w:rsid w:val="00B35CEE"/>
    <w:rsid w:val="00B371C1"/>
    <w:rsid w:val="00B37B1B"/>
    <w:rsid w:val="00B41A02"/>
    <w:rsid w:val="00B42939"/>
    <w:rsid w:val="00B459CD"/>
    <w:rsid w:val="00B46899"/>
    <w:rsid w:val="00B47224"/>
    <w:rsid w:val="00B47CF0"/>
    <w:rsid w:val="00B5199D"/>
    <w:rsid w:val="00B525A8"/>
    <w:rsid w:val="00B55666"/>
    <w:rsid w:val="00B55BCD"/>
    <w:rsid w:val="00B563A9"/>
    <w:rsid w:val="00B566F2"/>
    <w:rsid w:val="00B56B6D"/>
    <w:rsid w:val="00B577E7"/>
    <w:rsid w:val="00B6004F"/>
    <w:rsid w:val="00B606A7"/>
    <w:rsid w:val="00B61508"/>
    <w:rsid w:val="00B61AAF"/>
    <w:rsid w:val="00B6232F"/>
    <w:rsid w:val="00B62A06"/>
    <w:rsid w:val="00B63F30"/>
    <w:rsid w:val="00B6450A"/>
    <w:rsid w:val="00B67244"/>
    <w:rsid w:val="00B67510"/>
    <w:rsid w:val="00B67EFD"/>
    <w:rsid w:val="00B71AA9"/>
    <w:rsid w:val="00B76D52"/>
    <w:rsid w:val="00B83429"/>
    <w:rsid w:val="00B871A8"/>
    <w:rsid w:val="00B910B7"/>
    <w:rsid w:val="00B93F75"/>
    <w:rsid w:val="00B9440A"/>
    <w:rsid w:val="00B95195"/>
    <w:rsid w:val="00B96BA4"/>
    <w:rsid w:val="00BA032E"/>
    <w:rsid w:val="00BA190A"/>
    <w:rsid w:val="00BA4CA7"/>
    <w:rsid w:val="00BA7B08"/>
    <w:rsid w:val="00BB141F"/>
    <w:rsid w:val="00BB25EF"/>
    <w:rsid w:val="00BB315D"/>
    <w:rsid w:val="00BB3C87"/>
    <w:rsid w:val="00BB4D2A"/>
    <w:rsid w:val="00BC06D7"/>
    <w:rsid w:val="00BC335A"/>
    <w:rsid w:val="00BC3617"/>
    <w:rsid w:val="00BC3E50"/>
    <w:rsid w:val="00BC4CB3"/>
    <w:rsid w:val="00BC4E71"/>
    <w:rsid w:val="00BC532B"/>
    <w:rsid w:val="00BC5AF3"/>
    <w:rsid w:val="00BC7C9F"/>
    <w:rsid w:val="00BD0170"/>
    <w:rsid w:val="00BD0E08"/>
    <w:rsid w:val="00BD559F"/>
    <w:rsid w:val="00BD6452"/>
    <w:rsid w:val="00BD6854"/>
    <w:rsid w:val="00BE3F10"/>
    <w:rsid w:val="00BE45C1"/>
    <w:rsid w:val="00BE5860"/>
    <w:rsid w:val="00BE7086"/>
    <w:rsid w:val="00BE78AC"/>
    <w:rsid w:val="00BE7E50"/>
    <w:rsid w:val="00BF0AD8"/>
    <w:rsid w:val="00BF247A"/>
    <w:rsid w:val="00BF3322"/>
    <w:rsid w:val="00BF345C"/>
    <w:rsid w:val="00BF3F7C"/>
    <w:rsid w:val="00BF4B7E"/>
    <w:rsid w:val="00BF5860"/>
    <w:rsid w:val="00BF5CDB"/>
    <w:rsid w:val="00C00164"/>
    <w:rsid w:val="00C006F1"/>
    <w:rsid w:val="00C01D47"/>
    <w:rsid w:val="00C04566"/>
    <w:rsid w:val="00C04CF8"/>
    <w:rsid w:val="00C053FA"/>
    <w:rsid w:val="00C075B5"/>
    <w:rsid w:val="00C103E6"/>
    <w:rsid w:val="00C1312D"/>
    <w:rsid w:val="00C13177"/>
    <w:rsid w:val="00C1355B"/>
    <w:rsid w:val="00C13D18"/>
    <w:rsid w:val="00C144D0"/>
    <w:rsid w:val="00C16AE4"/>
    <w:rsid w:val="00C16E6B"/>
    <w:rsid w:val="00C171A6"/>
    <w:rsid w:val="00C209EF"/>
    <w:rsid w:val="00C24C71"/>
    <w:rsid w:val="00C260A3"/>
    <w:rsid w:val="00C26619"/>
    <w:rsid w:val="00C268DF"/>
    <w:rsid w:val="00C278E0"/>
    <w:rsid w:val="00C309B8"/>
    <w:rsid w:val="00C31EF6"/>
    <w:rsid w:val="00C33975"/>
    <w:rsid w:val="00C35520"/>
    <w:rsid w:val="00C36300"/>
    <w:rsid w:val="00C37A4D"/>
    <w:rsid w:val="00C37AB9"/>
    <w:rsid w:val="00C401F1"/>
    <w:rsid w:val="00C40B28"/>
    <w:rsid w:val="00C40BBA"/>
    <w:rsid w:val="00C44A50"/>
    <w:rsid w:val="00C44B82"/>
    <w:rsid w:val="00C45F89"/>
    <w:rsid w:val="00C46807"/>
    <w:rsid w:val="00C46C21"/>
    <w:rsid w:val="00C47EEE"/>
    <w:rsid w:val="00C50142"/>
    <w:rsid w:val="00C50CA3"/>
    <w:rsid w:val="00C524EB"/>
    <w:rsid w:val="00C5416A"/>
    <w:rsid w:val="00C54F39"/>
    <w:rsid w:val="00C55274"/>
    <w:rsid w:val="00C606E1"/>
    <w:rsid w:val="00C61D5E"/>
    <w:rsid w:val="00C62D39"/>
    <w:rsid w:val="00C63320"/>
    <w:rsid w:val="00C6352C"/>
    <w:rsid w:val="00C6412E"/>
    <w:rsid w:val="00C65C0A"/>
    <w:rsid w:val="00C67E7D"/>
    <w:rsid w:val="00C70D23"/>
    <w:rsid w:val="00C71D33"/>
    <w:rsid w:val="00C7670E"/>
    <w:rsid w:val="00C81A5C"/>
    <w:rsid w:val="00C81C64"/>
    <w:rsid w:val="00C82224"/>
    <w:rsid w:val="00C84FD0"/>
    <w:rsid w:val="00C8578B"/>
    <w:rsid w:val="00C9105F"/>
    <w:rsid w:val="00C91435"/>
    <w:rsid w:val="00C92604"/>
    <w:rsid w:val="00C93A4D"/>
    <w:rsid w:val="00C9437C"/>
    <w:rsid w:val="00C94C4C"/>
    <w:rsid w:val="00C96940"/>
    <w:rsid w:val="00C97595"/>
    <w:rsid w:val="00CA0315"/>
    <w:rsid w:val="00CA0AD8"/>
    <w:rsid w:val="00CA2DC6"/>
    <w:rsid w:val="00CA500B"/>
    <w:rsid w:val="00CA5A64"/>
    <w:rsid w:val="00CA7A00"/>
    <w:rsid w:val="00CB0BA6"/>
    <w:rsid w:val="00CB1423"/>
    <w:rsid w:val="00CB456D"/>
    <w:rsid w:val="00CB4C44"/>
    <w:rsid w:val="00CB4E11"/>
    <w:rsid w:val="00CB4F77"/>
    <w:rsid w:val="00CB6E4F"/>
    <w:rsid w:val="00CC0E5A"/>
    <w:rsid w:val="00CC10E1"/>
    <w:rsid w:val="00CC23A8"/>
    <w:rsid w:val="00CC3600"/>
    <w:rsid w:val="00CC37B4"/>
    <w:rsid w:val="00CC3F90"/>
    <w:rsid w:val="00CC498A"/>
    <w:rsid w:val="00CC5435"/>
    <w:rsid w:val="00CC5710"/>
    <w:rsid w:val="00CC59EF"/>
    <w:rsid w:val="00CC5C03"/>
    <w:rsid w:val="00CC674C"/>
    <w:rsid w:val="00CD0ADD"/>
    <w:rsid w:val="00CD165B"/>
    <w:rsid w:val="00CD3316"/>
    <w:rsid w:val="00CD4F85"/>
    <w:rsid w:val="00CD581A"/>
    <w:rsid w:val="00CD6881"/>
    <w:rsid w:val="00CD71FB"/>
    <w:rsid w:val="00CE09F6"/>
    <w:rsid w:val="00CE5030"/>
    <w:rsid w:val="00CF24DC"/>
    <w:rsid w:val="00CF2608"/>
    <w:rsid w:val="00CF382C"/>
    <w:rsid w:val="00CF5314"/>
    <w:rsid w:val="00CF7CC5"/>
    <w:rsid w:val="00D00DA0"/>
    <w:rsid w:val="00D02A18"/>
    <w:rsid w:val="00D0451C"/>
    <w:rsid w:val="00D0607D"/>
    <w:rsid w:val="00D0690B"/>
    <w:rsid w:val="00D075B8"/>
    <w:rsid w:val="00D103C1"/>
    <w:rsid w:val="00D10559"/>
    <w:rsid w:val="00D118D2"/>
    <w:rsid w:val="00D1202E"/>
    <w:rsid w:val="00D126F8"/>
    <w:rsid w:val="00D144C4"/>
    <w:rsid w:val="00D16282"/>
    <w:rsid w:val="00D21328"/>
    <w:rsid w:val="00D21899"/>
    <w:rsid w:val="00D21AE6"/>
    <w:rsid w:val="00D22460"/>
    <w:rsid w:val="00D22666"/>
    <w:rsid w:val="00D242D7"/>
    <w:rsid w:val="00D26155"/>
    <w:rsid w:val="00D26360"/>
    <w:rsid w:val="00D26AB9"/>
    <w:rsid w:val="00D26D48"/>
    <w:rsid w:val="00D336E6"/>
    <w:rsid w:val="00D33D9F"/>
    <w:rsid w:val="00D34C72"/>
    <w:rsid w:val="00D34FBE"/>
    <w:rsid w:val="00D3509A"/>
    <w:rsid w:val="00D365FE"/>
    <w:rsid w:val="00D36898"/>
    <w:rsid w:val="00D36F57"/>
    <w:rsid w:val="00D40A2F"/>
    <w:rsid w:val="00D41633"/>
    <w:rsid w:val="00D428B9"/>
    <w:rsid w:val="00D444DF"/>
    <w:rsid w:val="00D44701"/>
    <w:rsid w:val="00D50794"/>
    <w:rsid w:val="00D52E6B"/>
    <w:rsid w:val="00D53DFD"/>
    <w:rsid w:val="00D550EA"/>
    <w:rsid w:val="00D561BD"/>
    <w:rsid w:val="00D60331"/>
    <w:rsid w:val="00D64A8F"/>
    <w:rsid w:val="00D64B26"/>
    <w:rsid w:val="00D6659D"/>
    <w:rsid w:val="00D679F5"/>
    <w:rsid w:val="00D67C42"/>
    <w:rsid w:val="00D71AFC"/>
    <w:rsid w:val="00D73590"/>
    <w:rsid w:val="00D74016"/>
    <w:rsid w:val="00D749FD"/>
    <w:rsid w:val="00D74A2F"/>
    <w:rsid w:val="00D75E34"/>
    <w:rsid w:val="00D76550"/>
    <w:rsid w:val="00D76972"/>
    <w:rsid w:val="00D76D84"/>
    <w:rsid w:val="00D775DA"/>
    <w:rsid w:val="00D77D33"/>
    <w:rsid w:val="00D831EB"/>
    <w:rsid w:val="00D84912"/>
    <w:rsid w:val="00D84CA2"/>
    <w:rsid w:val="00D85FAA"/>
    <w:rsid w:val="00D86A90"/>
    <w:rsid w:val="00D877CA"/>
    <w:rsid w:val="00D87E0F"/>
    <w:rsid w:val="00D9043F"/>
    <w:rsid w:val="00D9116A"/>
    <w:rsid w:val="00D91461"/>
    <w:rsid w:val="00D94F03"/>
    <w:rsid w:val="00D95878"/>
    <w:rsid w:val="00D9682D"/>
    <w:rsid w:val="00D96E15"/>
    <w:rsid w:val="00DA00A5"/>
    <w:rsid w:val="00DA0BFF"/>
    <w:rsid w:val="00DA0F92"/>
    <w:rsid w:val="00DA25C4"/>
    <w:rsid w:val="00DA3F70"/>
    <w:rsid w:val="00DA4D82"/>
    <w:rsid w:val="00DA5B8F"/>
    <w:rsid w:val="00DB01AD"/>
    <w:rsid w:val="00DB131A"/>
    <w:rsid w:val="00DB2B8A"/>
    <w:rsid w:val="00DB4113"/>
    <w:rsid w:val="00DB472C"/>
    <w:rsid w:val="00DB532D"/>
    <w:rsid w:val="00DB5A8A"/>
    <w:rsid w:val="00DB6013"/>
    <w:rsid w:val="00DC03B5"/>
    <w:rsid w:val="00DC0709"/>
    <w:rsid w:val="00DC0867"/>
    <w:rsid w:val="00DC095F"/>
    <w:rsid w:val="00DC3C66"/>
    <w:rsid w:val="00DC788C"/>
    <w:rsid w:val="00DD1176"/>
    <w:rsid w:val="00DD14EB"/>
    <w:rsid w:val="00DD21CA"/>
    <w:rsid w:val="00DD23F9"/>
    <w:rsid w:val="00DD6750"/>
    <w:rsid w:val="00DD7782"/>
    <w:rsid w:val="00DE2C82"/>
    <w:rsid w:val="00DE495F"/>
    <w:rsid w:val="00DE505F"/>
    <w:rsid w:val="00DE5F79"/>
    <w:rsid w:val="00DE6E67"/>
    <w:rsid w:val="00DF05BC"/>
    <w:rsid w:val="00DF0D90"/>
    <w:rsid w:val="00DF0FBD"/>
    <w:rsid w:val="00DF10BB"/>
    <w:rsid w:val="00DF2200"/>
    <w:rsid w:val="00DF2528"/>
    <w:rsid w:val="00DF722A"/>
    <w:rsid w:val="00DF753B"/>
    <w:rsid w:val="00E00DD7"/>
    <w:rsid w:val="00E04D4C"/>
    <w:rsid w:val="00E05B51"/>
    <w:rsid w:val="00E05B9D"/>
    <w:rsid w:val="00E06EAB"/>
    <w:rsid w:val="00E10D41"/>
    <w:rsid w:val="00E10EF6"/>
    <w:rsid w:val="00E11866"/>
    <w:rsid w:val="00E11D47"/>
    <w:rsid w:val="00E173BD"/>
    <w:rsid w:val="00E21C3D"/>
    <w:rsid w:val="00E2596F"/>
    <w:rsid w:val="00E269F4"/>
    <w:rsid w:val="00E3025B"/>
    <w:rsid w:val="00E308AA"/>
    <w:rsid w:val="00E31B25"/>
    <w:rsid w:val="00E33424"/>
    <w:rsid w:val="00E337B8"/>
    <w:rsid w:val="00E352B7"/>
    <w:rsid w:val="00E37E03"/>
    <w:rsid w:val="00E4122F"/>
    <w:rsid w:val="00E43168"/>
    <w:rsid w:val="00E44548"/>
    <w:rsid w:val="00E445A1"/>
    <w:rsid w:val="00E45C34"/>
    <w:rsid w:val="00E46D10"/>
    <w:rsid w:val="00E50F0F"/>
    <w:rsid w:val="00E5202A"/>
    <w:rsid w:val="00E525BD"/>
    <w:rsid w:val="00E52ACA"/>
    <w:rsid w:val="00E54419"/>
    <w:rsid w:val="00E554C3"/>
    <w:rsid w:val="00E55830"/>
    <w:rsid w:val="00E56F0C"/>
    <w:rsid w:val="00E56F8B"/>
    <w:rsid w:val="00E60383"/>
    <w:rsid w:val="00E6157D"/>
    <w:rsid w:val="00E615EF"/>
    <w:rsid w:val="00E6316C"/>
    <w:rsid w:val="00E64604"/>
    <w:rsid w:val="00E64716"/>
    <w:rsid w:val="00E65970"/>
    <w:rsid w:val="00E66DA7"/>
    <w:rsid w:val="00E675CB"/>
    <w:rsid w:val="00E70864"/>
    <w:rsid w:val="00E73AAD"/>
    <w:rsid w:val="00E73D85"/>
    <w:rsid w:val="00E74055"/>
    <w:rsid w:val="00E74B58"/>
    <w:rsid w:val="00E7533D"/>
    <w:rsid w:val="00E76262"/>
    <w:rsid w:val="00E80A75"/>
    <w:rsid w:val="00E8246E"/>
    <w:rsid w:val="00E84A1D"/>
    <w:rsid w:val="00E87BC5"/>
    <w:rsid w:val="00E90DAB"/>
    <w:rsid w:val="00E96ABA"/>
    <w:rsid w:val="00E96BB3"/>
    <w:rsid w:val="00EA09A5"/>
    <w:rsid w:val="00EA2EB1"/>
    <w:rsid w:val="00EA2FB0"/>
    <w:rsid w:val="00EA4275"/>
    <w:rsid w:val="00EA45B5"/>
    <w:rsid w:val="00EA5EEA"/>
    <w:rsid w:val="00EA6885"/>
    <w:rsid w:val="00EB0D22"/>
    <w:rsid w:val="00EB11DB"/>
    <w:rsid w:val="00EB1281"/>
    <w:rsid w:val="00EB3E24"/>
    <w:rsid w:val="00EB4FC2"/>
    <w:rsid w:val="00EB6BF6"/>
    <w:rsid w:val="00EC06E3"/>
    <w:rsid w:val="00EC13EA"/>
    <w:rsid w:val="00EC2958"/>
    <w:rsid w:val="00EC3596"/>
    <w:rsid w:val="00EC39DA"/>
    <w:rsid w:val="00EC441F"/>
    <w:rsid w:val="00EC6C1B"/>
    <w:rsid w:val="00EC6DCF"/>
    <w:rsid w:val="00ED4364"/>
    <w:rsid w:val="00ED461C"/>
    <w:rsid w:val="00ED46E1"/>
    <w:rsid w:val="00ED4996"/>
    <w:rsid w:val="00ED4A6E"/>
    <w:rsid w:val="00ED678F"/>
    <w:rsid w:val="00ED6FF8"/>
    <w:rsid w:val="00ED701E"/>
    <w:rsid w:val="00ED75BE"/>
    <w:rsid w:val="00EE243A"/>
    <w:rsid w:val="00EE3884"/>
    <w:rsid w:val="00EE38B7"/>
    <w:rsid w:val="00EE44ED"/>
    <w:rsid w:val="00EE64A5"/>
    <w:rsid w:val="00EF1525"/>
    <w:rsid w:val="00EF22EB"/>
    <w:rsid w:val="00EF40FD"/>
    <w:rsid w:val="00EF4299"/>
    <w:rsid w:val="00EF5E45"/>
    <w:rsid w:val="00EF729E"/>
    <w:rsid w:val="00F04526"/>
    <w:rsid w:val="00F0501E"/>
    <w:rsid w:val="00F05438"/>
    <w:rsid w:val="00F07CD1"/>
    <w:rsid w:val="00F10193"/>
    <w:rsid w:val="00F12AC2"/>
    <w:rsid w:val="00F147C5"/>
    <w:rsid w:val="00F14CFB"/>
    <w:rsid w:val="00F16377"/>
    <w:rsid w:val="00F17052"/>
    <w:rsid w:val="00F2186D"/>
    <w:rsid w:val="00F21989"/>
    <w:rsid w:val="00F22536"/>
    <w:rsid w:val="00F229FE"/>
    <w:rsid w:val="00F2322B"/>
    <w:rsid w:val="00F2332E"/>
    <w:rsid w:val="00F25072"/>
    <w:rsid w:val="00F27026"/>
    <w:rsid w:val="00F2759D"/>
    <w:rsid w:val="00F314D2"/>
    <w:rsid w:val="00F32F6F"/>
    <w:rsid w:val="00F33459"/>
    <w:rsid w:val="00F412E3"/>
    <w:rsid w:val="00F41C65"/>
    <w:rsid w:val="00F42B88"/>
    <w:rsid w:val="00F43B30"/>
    <w:rsid w:val="00F43FE3"/>
    <w:rsid w:val="00F44655"/>
    <w:rsid w:val="00F473C4"/>
    <w:rsid w:val="00F504E5"/>
    <w:rsid w:val="00F5098F"/>
    <w:rsid w:val="00F51746"/>
    <w:rsid w:val="00F5323B"/>
    <w:rsid w:val="00F54C4D"/>
    <w:rsid w:val="00F559A5"/>
    <w:rsid w:val="00F61BA9"/>
    <w:rsid w:val="00F62149"/>
    <w:rsid w:val="00F633F7"/>
    <w:rsid w:val="00F63DFA"/>
    <w:rsid w:val="00F6444F"/>
    <w:rsid w:val="00F655C2"/>
    <w:rsid w:val="00F6589B"/>
    <w:rsid w:val="00F6620E"/>
    <w:rsid w:val="00F677CD"/>
    <w:rsid w:val="00F727E8"/>
    <w:rsid w:val="00F75798"/>
    <w:rsid w:val="00F7753C"/>
    <w:rsid w:val="00F82D09"/>
    <w:rsid w:val="00F85AF8"/>
    <w:rsid w:val="00F9021C"/>
    <w:rsid w:val="00F91615"/>
    <w:rsid w:val="00F9272E"/>
    <w:rsid w:val="00F93E65"/>
    <w:rsid w:val="00FA12F5"/>
    <w:rsid w:val="00FA2304"/>
    <w:rsid w:val="00FA2AB4"/>
    <w:rsid w:val="00FA3345"/>
    <w:rsid w:val="00FA3F46"/>
    <w:rsid w:val="00FA43AD"/>
    <w:rsid w:val="00FA6BCA"/>
    <w:rsid w:val="00FA7092"/>
    <w:rsid w:val="00FA71E3"/>
    <w:rsid w:val="00FA7D75"/>
    <w:rsid w:val="00FB1F68"/>
    <w:rsid w:val="00FB3DCE"/>
    <w:rsid w:val="00FB4647"/>
    <w:rsid w:val="00FB5B9E"/>
    <w:rsid w:val="00FC05A0"/>
    <w:rsid w:val="00FC0A24"/>
    <w:rsid w:val="00FC3E7D"/>
    <w:rsid w:val="00FD2BD0"/>
    <w:rsid w:val="00FD3498"/>
    <w:rsid w:val="00FD3959"/>
    <w:rsid w:val="00FD5097"/>
    <w:rsid w:val="00FD609F"/>
    <w:rsid w:val="00FD68D4"/>
    <w:rsid w:val="00FD799F"/>
    <w:rsid w:val="00FE07C1"/>
    <w:rsid w:val="00FE07E5"/>
    <w:rsid w:val="00FE092C"/>
    <w:rsid w:val="00FE0B1D"/>
    <w:rsid w:val="00FE2AB7"/>
    <w:rsid w:val="00FE2AFE"/>
    <w:rsid w:val="00FE2B8C"/>
    <w:rsid w:val="00FF3BC8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DBE685-9E77-4423-BC9D-FA487FAF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B52"/>
    <w:rPr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BB4D2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BB4D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BB4D2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aliases w:val=" Знак Знак8 Знак Знак Знак Знак Знак Знак Знак Знак Знак Знак Знак Знак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56657"/>
    <w:pPr>
      <w:jc w:val="both"/>
    </w:pPr>
    <w:rPr>
      <w:b/>
      <w:sz w:val="22"/>
      <w:lang w:val="en-US"/>
    </w:rPr>
  </w:style>
  <w:style w:type="character" w:customStyle="1" w:styleId="a4">
    <w:name w:val="Основной текст Знак"/>
    <w:link w:val="a3"/>
    <w:rsid w:val="00856657"/>
    <w:rPr>
      <w:b/>
      <w:sz w:val="22"/>
      <w:szCs w:val="24"/>
      <w:lang w:val="en-US" w:eastAsia="ru-RU" w:bidi="ar-SA"/>
    </w:rPr>
  </w:style>
  <w:style w:type="paragraph" w:styleId="21">
    <w:name w:val="Body Text 2"/>
    <w:basedOn w:val="a"/>
    <w:link w:val="22"/>
    <w:rsid w:val="00856657"/>
    <w:pPr>
      <w:spacing w:after="120" w:line="480" w:lineRule="auto"/>
    </w:pPr>
    <w:rPr>
      <w:lang w:val="x-none" w:eastAsia="x-none"/>
    </w:rPr>
  </w:style>
  <w:style w:type="table" w:styleId="a5">
    <w:name w:val="Table Grid"/>
    <w:basedOn w:val="a1"/>
    <w:rsid w:val="009E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D87E0F"/>
    <w:rPr>
      <w:color w:val="0000FF"/>
      <w:u w:val="single"/>
    </w:rPr>
  </w:style>
  <w:style w:type="paragraph" w:styleId="a7">
    <w:name w:val="header"/>
    <w:basedOn w:val="a"/>
    <w:link w:val="a8"/>
    <w:uiPriority w:val="99"/>
    <w:rsid w:val="00A4652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uiPriority w:val="99"/>
    <w:rsid w:val="00A46521"/>
    <w:rPr>
      <w:sz w:val="24"/>
      <w:szCs w:val="24"/>
    </w:rPr>
  </w:style>
  <w:style w:type="paragraph" w:styleId="a9">
    <w:name w:val="footer"/>
    <w:basedOn w:val="a"/>
    <w:link w:val="aa"/>
    <w:rsid w:val="00A4652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rsid w:val="00A46521"/>
    <w:rPr>
      <w:sz w:val="24"/>
      <w:szCs w:val="24"/>
    </w:rPr>
  </w:style>
  <w:style w:type="paragraph" w:styleId="ab">
    <w:name w:val="Balloon Text"/>
    <w:basedOn w:val="a"/>
    <w:link w:val="ac"/>
    <w:rsid w:val="004D17B3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4D17B3"/>
    <w:rPr>
      <w:rFonts w:ascii="Tahoma" w:hAnsi="Tahoma" w:cs="Tahoma"/>
      <w:sz w:val="16"/>
      <w:szCs w:val="16"/>
    </w:rPr>
  </w:style>
  <w:style w:type="paragraph" w:styleId="ad">
    <w:name w:val="Body Text Indent"/>
    <w:basedOn w:val="a"/>
    <w:link w:val="ae"/>
    <w:rsid w:val="00FF3BC8"/>
    <w:pPr>
      <w:spacing w:after="120"/>
      <w:ind w:left="283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rsid w:val="00FF3BC8"/>
    <w:rPr>
      <w:sz w:val="24"/>
      <w:szCs w:val="24"/>
    </w:rPr>
  </w:style>
  <w:style w:type="character" w:customStyle="1" w:styleId="22">
    <w:name w:val="Основной текст 2 Знак"/>
    <w:link w:val="21"/>
    <w:locked/>
    <w:rsid w:val="009B56AB"/>
    <w:rPr>
      <w:sz w:val="24"/>
      <w:szCs w:val="24"/>
    </w:rPr>
  </w:style>
  <w:style w:type="character" w:customStyle="1" w:styleId="af">
    <w:name w:val="Основной текст_"/>
    <w:link w:val="1"/>
    <w:locked/>
    <w:rsid w:val="009B56AB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f"/>
    <w:rsid w:val="009B56AB"/>
    <w:pPr>
      <w:widowControl w:val="0"/>
      <w:shd w:val="clear" w:color="auto" w:fill="FFFFFF"/>
      <w:spacing w:line="0" w:lineRule="atLeast"/>
      <w:ind w:hanging="700"/>
    </w:pPr>
    <w:rPr>
      <w:sz w:val="23"/>
      <w:szCs w:val="23"/>
      <w:lang w:val="x-none" w:eastAsia="x-none"/>
    </w:rPr>
  </w:style>
  <w:style w:type="paragraph" w:styleId="af0">
    <w:name w:val="Document Map"/>
    <w:basedOn w:val="a"/>
    <w:link w:val="af1"/>
    <w:rsid w:val="000F646F"/>
    <w:rPr>
      <w:rFonts w:ascii="Tahoma" w:hAnsi="Tahoma"/>
      <w:sz w:val="16"/>
      <w:szCs w:val="16"/>
      <w:lang w:val="x-none" w:eastAsia="x-none"/>
    </w:rPr>
  </w:style>
  <w:style w:type="character" w:customStyle="1" w:styleId="af1">
    <w:name w:val="Схема документа Знак"/>
    <w:link w:val="af0"/>
    <w:rsid w:val="000F646F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8478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3">
    <w:name w:val="No Spacing"/>
    <w:uiPriority w:val="1"/>
    <w:qFormat/>
    <w:rsid w:val="00034208"/>
    <w:pPr>
      <w:tabs>
        <w:tab w:val="left" w:pos="3790"/>
      </w:tabs>
      <w:jc w:val="both"/>
    </w:pPr>
    <w:rPr>
      <w:rFonts w:eastAsia="Calibri"/>
      <w:lang w:eastAsia="en-US"/>
    </w:rPr>
  </w:style>
  <w:style w:type="paragraph" w:customStyle="1" w:styleId="ListParagraph">
    <w:name w:val="List Paragraph"/>
    <w:basedOn w:val="a"/>
    <w:rsid w:val="00034208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af4">
    <w:name w:val=" Знак Знак Знак Знак"/>
    <w:basedOn w:val="a"/>
    <w:autoRedefine/>
    <w:rsid w:val="005857A9"/>
    <w:pPr>
      <w:spacing w:after="160" w:line="240" w:lineRule="exact"/>
      <w:jc w:val="both"/>
    </w:pPr>
    <w:rPr>
      <w:rFonts w:eastAsia="SimSun"/>
      <w:sz w:val="26"/>
      <w:szCs w:val="26"/>
      <w:lang w:eastAsia="en-US"/>
    </w:rPr>
  </w:style>
  <w:style w:type="paragraph" w:customStyle="1" w:styleId="NoSpacing">
    <w:name w:val="No Spacing"/>
    <w:rsid w:val="000A1BCF"/>
    <w:pPr>
      <w:tabs>
        <w:tab w:val="left" w:pos="3790"/>
      </w:tabs>
      <w:jc w:val="both"/>
    </w:pPr>
    <w:rPr>
      <w:lang w:eastAsia="en-US"/>
    </w:rPr>
  </w:style>
  <w:style w:type="character" w:customStyle="1" w:styleId="BodyTextIndentChar">
    <w:name w:val="Body Text Indent Char"/>
    <w:locked/>
    <w:rsid w:val="00982672"/>
    <w:rPr>
      <w:rFonts w:cs="Times New Roman"/>
      <w:sz w:val="24"/>
      <w:szCs w:val="24"/>
    </w:rPr>
  </w:style>
  <w:style w:type="paragraph" w:customStyle="1" w:styleId="8">
    <w:name w:val=" Знак Знак8 Знак Знак Знак Знак Знак Знак Знак Знак Знак Знак"/>
    <w:basedOn w:val="a"/>
    <w:autoRedefine/>
    <w:rsid w:val="00D74016"/>
    <w:pPr>
      <w:spacing w:after="160" w:line="240" w:lineRule="exact"/>
      <w:jc w:val="both"/>
    </w:pPr>
    <w:rPr>
      <w:rFonts w:eastAsia="SimSun"/>
      <w:sz w:val="26"/>
      <w:szCs w:val="26"/>
      <w:lang w:eastAsia="en-US"/>
    </w:rPr>
  </w:style>
  <w:style w:type="paragraph" w:styleId="31">
    <w:name w:val="Body Text Indent 3"/>
    <w:basedOn w:val="a"/>
    <w:rsid w:val="00AB3A00"/>
    <w:pPr>
      <w:spacing w:after="120"/>
      <w:ind w:left="283"/>
    </w:pPr>
    <w:rPr>
      <w:sz w:val="16"/>
      <w:szCs w:val="16"/>
    </w:rPr>
  </w:style>
  <w:style w:type="paragraph" w:styleId="af5">
    <w:name w:val="Normal (Web)"/>
    <w:basedOn w:val="a"/>
    <w:rsid w:val="00523A91"/>
  </w:style>
  <w:style w:type="paragraph" w:customStyle="1" w:styleId="80">
    <w:name w:val=" Знак Знак8 Знак Знак Знак Знак"/>
    <w:basedOn w:val="a"/>
    <w:autoRedefine/>
    <w:rsid w:val="00FE07E5"/>
    <w:pPr>
      <w:spacing w:after="160" w:line="240" w:lineRule="exact"/>
      <w:jc w:val="both"/>
    </w:pPr>
    <w:rPr>
      <w:rFonts w:eastAsia="SimSun"/>
      <w:sz w:val="26"/>
      <w:szCs w:val="26"/>
      <w:lang w:eastAsia="en-US"/>
    </w:rPr>
  </w:style>
  <w:style w:type="paragraph" w:customStyle="1" w:styleId="81">
    <w:name w:val=" Знак Знак8 Знак Знак"/>
    <w:basedOn w:val="a"/>
    <w:autoRedefine/>
    <w:rsid w:val="00B566F2"/>
    <w:pPr>
      <w:spacing w:after="160" w:line="240" w:lineRule="exact"/>
      <w:jc w:val="both"/>
    </w:pPr>
    <w:rPr>
      <w:rFonts w:eastAsia="SimSun"/>
      <w:sz w:val="26"/>
      <w:szCs w:val="26"/>
      <w:lang w:eastAsia="en-US"/>
    </w:rPr>
  </w:style>
  <w:style w:type="paragraph" w:customStyle="1" w:styleId="Default">
    <w:name w:val="Default"/>
    <w:uiPriority w:val="99"/>
    <w:rsid w:val="002847F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7">
    <w:name w:val=" Знак Знак7"/>
    <w:basedOn w:val="a"/>
    <w:link w:val="a0"/>
    <w:autoRedefine/>
    <w:rsid w:val="004E4C1D"/>
    <w:pPr>
      <w:spacing w:after="160" w:line="240" w:lineRule="exact"/>
      <w:jc w:val="both"/>
    </w:pPr>
    <w:rPr>
      <w:rFonts w:eastAsia="SimSun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BB4D2A"/>
    <w:rPr>
      <w:b/>
      <w:bCs/>
      <w:sz w:val="27"/>
      <w:szCs w:val="27"/>
    </w:rPr>
  </w:style>
  <w:style w:type="character" w:customStyle="1" w:styleId="40">
    <w:name w:val="Заголовок 4 Знак"/>
    <w:link w:val="4"/>
    <w:rsid w:val="00BB4D2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rsid w:val="00BB4D2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B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B4D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ur\Desktop\&#1041;&#1083;&#1072;&#1085;&#1082;_&#1085;&#1086;&#1074;&#1099;&#1081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Бланк_новый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О`ZBEKISTON RESPUBLIKASI TABIATNI MUHOFAZA QILISH DAVLAT QO’MITASI</vt:lpstr>
    </vt:vector>
  </TitlesOfParts>
  <Company>Grizli777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О`ZBEKISTON RESPUBLIKASI TABIATNI MUHOFAZA QILISH DAVLAT QO’MITASI</dc:title>
  <dc:subject/>
  <dc:creator>Абдувохид</dc:creator>
  <cp:keywords/>
  <dc:description/>
  <cp:lastModifiedBy>Admin</cp:lastModifiedBy>
  <cp:revision>2</cp:revision>
  <cp:lastPrinted>2020-07-09T06:39:00Z</cp:lastPrinted>
  <dcterms:created xsi:type="dcterms:W3CDTF">2020-11-02T10:43:00Z</dcterms:created>
  <dcterms:modified xsi:type="dcterms:W3CDTF">2020-11-02T10:43:00Z</dcterms:modified>
</cp:coreProperties>
</file>